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Light1"/>
        <w:tblW w:w="5375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8021"/>
      </w:tblGrid>
      <w:tr w:rsidR="00AA2E65" w:rsidRPr="00AF1827" w14:paraId="5205E617" w14:textId="77777777" w:rsidTr="00156569">
        <w:trPr>
          <w:trHeight w:val="9137"/>
          <w:tblHeader/>
        </w:trPr>
        <w:tc>
          <w:tcPr>
            <w:tcW w:w="3589" w:type="dxa"/>
            <w:tcMar>
              <w:top w:w="0" w:type="dxa"/>
              <w:left w:w="0" w:type="dxa"/>
            </w:tcMar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9"/>
            </w:tblGrid>
            <w:tr w:rsidR="00385385" w:rsidRPr="00AF1827" w14:paraId="5E425A19" w14:textId="77777777" w:rsidTr="00B85F34">
              <w:trPr>
                <w:trHeight w:val="2692"/>
              </w:trPr>
              <w:tc>
                <w:tcPr>
                  <w:tcW w:w="3589" w:type="dxa"/>
                  <w:tcMar>
                    <w:top w:w="0" w:type="dxa"/>
                    <w:left w:w="144" w:type="dxa"/>
                    <w:right w:w="144" w:type="dxa"/>
                  </w:tcMar>
                  <w:vAlign w:val="center"/>
                </w:tcPr>
                <w:p w14:paraId="7631C11F" w14:textId="77777777" w:rsidR="00B85F34" w:rsidRDefault="00633384" w:rsidP="00AF1827">
                  <w:pPr>
                    <w:rPr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  <w:lang w:val="en-PH" w:eastAsia="en-PH"/>
                    </w:rPr>
                    <w:drawing>
                      <wp:anchor distT="0" distB="0" distL="114300" distR="114300" simplePos="0" relativeHeight="251687936" behindDoc="1" locked="0" layoutInCell="1" allowOverlap="1" wp14:anchorId="06408474" wp14:editId="74261634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-320040</wp:posOffset>
                        </wp:positionV>
                        <wp:extent cx="2096135" cy="2086610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sumepic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6135" cy="2086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DCABA72" w14:textId="77777777" w:rsidR="00B85F34" w:rsidRPr="00B85F34" w:rsidRDefault="00B85F34" w:rsidP="00B85F34">
                  <w:pPr>
                    <w:rPr>
                      <w:sz w:val="22"/>
                      <w:szCs w:val="22"/>
                    </w:rPr>
                  </w:pPr>
                </w:p>
                <w:p w14:paraId="155F8EBE" w14:textId="77777777" w:rsidR="00B85F34" w:rsidRPr="00B85F34" w:rsidRDefault="00B85F34" w:rsidP="00B85F34">
                  <w:pPr>
                    <w:rPr>
                      <w:sz w:val="22"/>
                      <w:szCs w:val="22"/>
                    </w:rPr>
                  </w:pPr>
                </w:p>
                <w:p w14:paraId="0DF3D516" w14:textId="77777777" w:rsidR="00385385" w:rsidRPr="00B85F34" w:rsidRDefault="005E6EC6" w:rsidP="00B85F34">
                  <w:pPr>
                    <w:rPr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42EAE57" wp14:editId="3DE33DB6">
                            <wp:simplePos x="0" y="0"/>
                            <wp:positionH relativeFrom="column">
                              <wp:posOffset>1743075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6281420" cy="367665"/>
                            <wp:effectExtent l="0" t="0" r="0" b="0"/>
                            <wp:wrapNone/>
                            <wp:docPr id="8" name="Minus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6281420" cy="367665"/>
                                    </a:xfrm>
                                    <a:custGeom>
                                      <a:avLst/>
                                      <a:gdLst>
                                        <a:gd name="T0" fmla="*/ 832617 w 6281531"/>
                                        <a:gd name="T1" fmla="*/ 140627 h 367748"/>
                                        <a:gd name="T2" fmla="*/ 5448914 w 6281531"/>
                                        <a:gd name="T3" fmla="*/ 140627 h 367748"/>
                                        <a:gd name="T4" fmla="*/ 5448914 w 6281531"/>
                                        <a:gd name="T5" fmla="*/ 227121 h 367748"/>
                                        <a:gd name="T6" fmla="*/ 832617 w 6281531"/>
                                        <a:gd name="T7" fmla="*/ 227121 h 367748"/>
                                        <a:gd name="T8" fmla="*/ 832617 w 6281531"/>
                                        <a:gd name="T9" fmla="*/ 140627 h 367748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281531" h="367748">
                                          <a:moveTo>
                                            <a:pt x="832617" y="140627"/>
                                          </a:moveTo>
                                          <a:lnTo>
                                            <a:pt x="5448914" y="140627"/>
                                          </a:lnTo>
                                          <a:lnTo>
                                            <a:pt x="5448914" y="227121"/>
                                          </a:lnTo>
                                          <a:lnTo>
                                            <a:pt x="832617" y="227121"/>
                                          </a:lnTo>
                                          <a:lnTo>
                                            <a:pt x="832617" y="1406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B0F0"/>
                                    </a:solidFill>
                                    <a:ln w="38100">
                                      <a:solidFill>
                                        <a:schemeClr val="lt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      <w:pict>
                          <v:shape w14:anchorId="221C4DC8" id="Minus 4" o:spid="_x0000_s1026" style="position:absolute;margin-left:137.25pt;margin-top:8.55pt;width:494.6pt;height:2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1531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" path="m832617,140627r4616297,l5448914,227121r-4616297,l832617,140627xe" fillcolor="#00b0f0" strokecolor="#f2f2f2 [3041]" strokeweight="3pt">
                            <v:stroke joinstyle="miter"/>
                            <v:shadow on="t" color="#18585b [1606]" opacity=".5" offset="1pt"/>
                            <v:path arrowok="t" o:connecttype="custom" o:connectlocs="832602,140595;5448818,140595;5448818,227070;832602,227070;832602,140595" o:connectangles="0,0,0,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2875842" w14:textId="77777777" w:rsidR="00813B65" w:rsidRPr="00AF1827" w:rsidRDefault="00813B65" w:rsidP="00AF1827">
            <w:pPr>
              <w:rPr>
                <w:sz w:val="22"/>
                <w:szCs w:val="22"/>
              </w:rPr>
            </w:pPr>
          </w:p>
          <w:p w14:paraId="0D51BA64" w14:textId="77777777" w:rsidR="007B2379" w:rsidRPr="00D82BAA" w:rsidRDefault="00324786" w:rsidP="00AF1827">
            <w:pPr>
              <w:rPr>
                <w:b/>
                <w:sz w:val="26"/>
                <w:szCs w:val="26"/>
              </w:rPr>
            </w:pPr>
            <w:r w:rsidRPr="00D82BAA">
              <w:rPr>
                <w:b/>
                <w:sz w:val="26"/>
                <w:szCs w:val="26"/>
              </w:rPr>
              <w:t>P</w:t>
            </w:r>
            <w:r w:rsidR="003D5CCE" w:rsidRPr="00D82BAA">
              <w:rPr>
                <w:b/>
                <w:sz w:val="26"/>
                <w:szCs w:val="26"/>
              </w:rPr>
              <w:t>ERSONAL INFO</w:t>
            </w:r>
            <w:r w:rsidR="00D82BAA" w:rsidRPr="00D82BAA">
              <w:rPr>
                <w:b/>
                <w:sz w:val="26"/>
                <w:szCs w:val="26"/>
              </w:rPr>
              <w:t>:</w:t>
            </w:r>
          </w:p>
          <w:p w14:paraId="13683CB6" w14:textId="51677E0E" w:rsidR="007B2379" w:rsidRPr="00AF1827" w:rsidRDefault="00E6369F" w:rsidP="00AF1827">
            <w:pPr>
              <w:rPr>
                <w:sz w:val="22"/>
                <w:szCs w:val="22"/>
              </w:rPr>
            </w:pPr>
            <w:r w:rsidRPr="00324786">
              <w:rPr>
                <w:b/>
                <w:sz w:val="22"/>
                <w:szCs w:val="22"/>
              </w:rPr>
              <w:t>Age</w:t>
            </w:r>
            <w:r w:rsidR="008746F7" w:rsidRPr="00324786">
              <w:rPr>
                <w:b/>
                <w:sz w:val="22"/>
                <w:szCs w:val="22"/>
              </w:rPr>
              <w:t>:</w:t>
            </w:r>
            <w:r w:rsidR="00B85F34">
              <w:rPr>
                <w:b/>
                <w:sz w:val="22"/>
                <w:szCs w:val="22"/>
              </w:rPr>
              <w:t xml:space="preserve"> </w:t>
            </w:r>
            <w:r w:rsidR="00897148">
              <w:rPr>
                <w:sz w:val="22"/>
                <w:szCs w:val="22"/>
              </w:rPr>
              <w:t>2</w:t>
            </w:r>
            <w:r w:rsidR="000D28FD">
              <w:rPr>
                <w:sz w:val="22"/>
                <w:szCs w:val="22"/>
              </w:rPr>
              <w:t>2</w:t>
            </w:r>
            <w:r w:rsidR="00D76FC7">
              <w:rPr>
                <w:sz w:val="22"/>
                <w:szCs w:val="22"/>
              </w:rPr>
              <w:t xml:space="preserve"> years old</w:t>
            </w:r>
          </w:p>
          <w:p w14:paraId="20EDD64E" w14:textId="77777777" w:rsidR="00E6369F" w:rsidRPr="00AF1827" w:rsidRDefault="00E6369F" w:rsidP="00AF1827">
            <w:pPr>
              <w:rPr>
                <w:sz w:val="22"/>
                <w:szCs w:val="22"/>
              </w:rPr>
            </w:pPr>
            <w:r w:rsidRPr="00324786">
              <w:rPr>
                <w:b/>
                <w:sz w:val="22"/>
                <w:szCs w:val="22"/>
              </w:rPr>
              <w:t>Gender</w:t>
            </w:r>
            <w:r w:rsidR="008746F7" w:rsidRPr="00324786">
              <w:rPr>
                <w:b/>
                <w:sz w:val="22"/>
                <w:szCs w:val="22"/>
              </w:rPr>
              <w:t>:</w:t>
            </w:r>
            <w:r w:rsidR="00324786">
              <w:rPr>
                <w:sz w:val="22"/>
                <w:szCs w:val="22"/>
              </w:rPr>
              <w:t xml:space="preserve">      Male</w:t>
            </w:r>
          </w:p>
          <w:p w14:paraId="5F432D0D" w14:textId="3796E9B6" w:rsidR="00E6369F" w:rsidRPr="00AF1827" w:rsidRDefault="00E6369F" w:rsidP="00AF1827">
            <w:pPr>
              <w:rPr>
                <w:sz w:val="22"/>
                <w:szCs w:val="22"/>
              </w:rPr>
            </w:pPr>
            <w:r w:rsidRPr="00324786">
              <w:rPr>
                <w:b/>
                <w:sz w:val="22"/>
                <w:szCs w:val="22"/>
              </w:rPr>
              <w:t>Birthday</w:t>
            </w:r>
            <w:r w:rsidR="008746F7" w:rsidRPr="00324786">
              <w:rPr>
                <w:b/>
                <w:sz w:val="22"/>
                <w:szCs w:val="22"/>
              </w:rPr>
              <w:t>:</w:t>
            </w:r>
            <w:r w:rsidR="00D76FC7">
              <w:rPr>
                <w:sz w:val="22"/>
                <w:szCs w:val="22"/>
              </w:rPr>
              <w:t xml:space="preserve">     </w:t>
            </w:r>
            <w:r w:rsidR="005E6EC6">
              <w:rPr>
                <w:sz w:val="22"/>
                <w:szCs w:val="22"/>
              </w:rPr>
              <w:t>AUGUST</w:t>
            </w:r>
            <w:r w:rsidR="00B85F34">
              <w:rPr>
                <w:sz w:val="22"/>
                <w:szCs w:val="22"/>
              </w:rPr>
              <w:t xml:space="preserve"> </w:t>
            </w:r>
            <w:r w:rsidR="005E6EC6">
              <w:rPr>
                <w:sz w:val="22"/>
                <w:szCs w:val="22"/>
              </w:rPr>
              <w:t>2</w:t>
            </w:r>
            <w:r w:rsidR="00324786">
              <w:rPr>
                <w:sz w:val="22"/>
                <w:szCs w:val="22"/>
              </w:rPr>
              <w:t>,</w:t>
            </w:r>
            <w:r w:rsidR="005E6EC6">
              <w:rPr>
                <w:sz w:val="22"/>
                <w:szCs w:val="22"/>
              </w:rPr>
              <w:t>1999</w:t>
            </w:r>
          </w:p>
          <w:p w14:paraId="2F2426D6" w14:textId="77777777" w:rsidR="00E6369F" w:rsidRPr="00AF1827" w:rsidRDefault="00324786" w:rsidP="00AF1827">
            <w:pPr>
              <w:rPr>
                <w:sz w:val="22"/>
                <w:szCs w:val="22"/>
              </w:rPr>
            </w:pPr>
            <w:r w:rsidRPr="00324786">
              <w:rPr>
                <w:b/>
                <w:sz w:val="22"/>
                <w:szCs w:val="22"/>
              </w:rPr>
              <w:t>R</w:t>
            </w:r>
            <w:r w:rsidR="00E6369F" w:rsidRPr="00324786">
              <w:rPr>
                <w:b/>
                <w:sz w:val="22"/>
                <w:szCs w:val="22"/>
              </w:rPr>
              <w:t>eligion</w:t>
            </w:r>
            <w:r w:rsidR="008746F7" w:rsidRPr="00324786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   Roman </w:t>
            </w:r>
            <w:r w:rsidR="008746F7" w:rsidRPr="00AF1827">
              <w:rPr>
                <w:sz w:val="22"/>
                <w:szCs w:val="22"/>
              </w:rPr>
              <w:t>catholic</w:t>
            </w:r>
          </w:p>
          <w:p w14:paraId="18F2B4CA" w14:textId="77777777" w:rsidR="008746F7" w:rsidRPr="00AF1827" w:rsidRDefault="00324786" w:rsidP="00AF182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</w:t>
            </w:r>
            <w:r w:rsidR="008746F7" w:rsidRPr="00324786">
              <w:rPr>
                <w:b/>
                <w:sz w:val="22"/>
                <w:szCs w:val="22"/>
              </w:rPr>
              <w:t>ationality:</w:t>
            </w:r>
            <w:r>
              <w:rPr>
                <w:sz w:val="22"/>
                <w:szCs w:val="22"/>
              </w:rPr>
              <w:t xml:space="preserve"> Filipino</w:t>
            </w:r>
          </w:p>
          <w:p w14:paraId="320E6314" w14:textId="77777777" w:rsidR="00813B65" w:rsidRPr="00AF1827" w:rsidRDefault="00324786" w:rsidP="00AF182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="008746F7" w:rsidRPr="00324786">
              <w:rPr>
                <w:b/>
                <w:sz w:val="22"/>
                <w:szCs w:val="22"/>
              </w:rPr>
              <w:t>ivil status:</w:t>
            </w:r>
            <w:r>
              <w:rPr>
                <w:sz w:val="22"/>
                <w:szCs w:val="22"/>
              </w:rPr>
              <w:t xml:space="preserve"> Single</w:t>
            </w:r>
          </w:p>
          <w:p w14:paraId="6CFBCADB" w14:textId="77777777" w:rsidR="008746F7" w:rsidRDefault="008746F7" w:rsidP="00AF1827">
            <w:pPr>
              <w:rPr>
                <w:sz w:val="22"/>
                <w:szCs w:val="22"/>
              </w:rPr>
            </w:pPr>
          </w:p>
          <w:p w14:paraId="12A23689" w14:textId="77777777" w:rsidR="005E6EC6" w:rsidRPr="00AF1827" w:rsidRDefault="005E6EC6" w:rsidP="00AF1827">
            <w:pPr>
              <w:rPr>
                <w:sz w:val="22"/>
                <w:szCs w:val="22"/>
              </w:rPr>
            </w:pPr>
          </w:p>
          <w:p w14:paraId="7412ECB9" w14:textId="77777777" w:rsidR="00633384" w:rsidRDefault="00633384" w:rsidP="00AF18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SKILLS:</w:t>
            </w:r>
          </w:p>
          <w:p w14:paraId="151075F0" w14:textId="77777777" w:rsidR="00633384" w:rsidRPr="00633384" w:rsidRDefault="00633384" w:rsidP="00633384">
            <w:pPr>
              <w:pStyle w:val="ListParagraph"/>
              <w:numPr>
                <w:ilvl w:val="0"/>
                <w:numId w:val="2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and hardware trouble shooting.</w:t>
            </w:r>
          </w:p>
          <w:p w14:paraId="33892E10" w14:textId="77777777" w:rsidR="00633384" w:rsidRPr="00633384" w:rsidRDefault="00633384" w:rsidP="00633384">
            <w:pPr>
              <w:pStyle w:val="ListParagraph"/>
              <w:rPr>
                <w:b/>
                <w:sz w:val="22"/>
                <w:szCs w:val="22"/>
              </w:rPr>
            </w:pPr>
          </w:p>
          <w:p w14:paraId="30B8E64B" w14:textId="77777777" w:rsidR="00633384" w:rsidRDefault="00633384" w:rsidP="006333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PROGRAMMING SKILLS</w:t>
            </w:r>
          </w:p>
          <w:p w14:paraId="406793DA" w14:textId="294BEF45" w:rsidR="00633384" w:rsidRPr="00633384" w:rsidRDefault="00633384" w:rsidP="00633384">
            <w:pPr>
              <w:pStyle w:val="ListParagraph"/>
              <w:numPr>
                <w:ilvl w:val="0"/>
                <w:numId w:val="23"/>
              </w:numPr>
              <w:rPr>
                <w:b/>
                <w:sz w:val="22"/>
                <w:szCs w:val="22"/>
              </w:rPr>
            </w:pPr>
            <w:r w:rsidRPr="00633384">
              <w:rPr>
                <w:b/>
                <w:sz w:val="22"/>
                <w:szCs w:val="22"/>
              </w:rPr>
              <w:t>LANGUAGE:</w:t>
            </w:r>
            <w:r>
              <w:rPr>
                <w:sz w:val="22"/>
                <w:szCs w:val="22"/>
              </w:rPr>
              <w:t xml:space="preserve">  C,</w:t>
            </w:r>
            <w:r w:rsidR="000D28F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Java</w:t>
            </w:r>
          </w:p>
          <w:p w14:paraId="609FEC68" w14:textId="566777AC" w:rsidR="00633384" w:rsidRPr="00633384" w:rsidRDefault="00633384" w:rsidP="00633384">
            <w:pPr>
              <w:pStyle w:val="ListParagraph"/>
              <w:numPr>
                <w:ilvl w:val="0"/>
                <w:numId w:val="23"/>
              </w:numPr>
              <w:rPr>
                <w:b/>
                <w:sz w:val="22"/>
                <w:szCs w:val="22"/>
              </w:rPr>
            </w:pPr>
            <w:r w:rsidRPr="00633384">
              <w:rPr>
                <w:b/>
                <w:sz w:val="22"/>
                <w:szCs w:val="22"/>
              </w:rPr>
              <w:t>DATABASE:</w:t>
            </w:r>
            <w:r>
              <w:rPr>
                <w:sz w:val="22"/>
                <w:szCs w:val="22"/>
              </w:rPr>
              <w:t xml:space="preserve">  SQL SERVER,</w:t>
            </w:r>
            <w:r w:rsidR="000D28F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="00760AB5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SQL SERVER</w:t>
            </w:r>
          </w:p>
          <w:p w14:paraId="723D464B" w14:textId="77777777" w:rsidR="00633384" w:rsidRDefault="00633384" w:rsidP="00633384">
            <w:pPr>
              <w:rPr>
                <w:b/>
                <w:sz w:val="22"/>
                <w:szCs w:val="22"/>
              </w:rPr>
            </w:pPr>
          </w:p>
          <w:p w14:paraId="33BE9665" w14:textId="77777777" w:rsidR="00633384" w:rsidRDefault="00633384" w:rsidP="006333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 SKILLS:</w:t>
            </w:r>
          </w:p>
          <w:p w14:paraId="319C70F1" w14:textId="14D547CA" w:rsidR="00633384" w:rsidRPr="00633384" w:rsidRDefault="00633384" w:rsidP="00633384">
            <w:pPr>
              <w:pStyle w:val="ListParagraph"/>
              <w:numPr>
                <w:ilvl w:val="0"/>
                <w:numId w:val="24"/>
              </w:numPr>
              <w:rPr>
                <w:b/>
                <w:sz w:val="22"/>
                <w:szCs w:val="22"/>
              </w:rPr>
            </w:pPr>
            <w:r w:rsidRPr="005E6EC6">
              <w:rPr>
                <w:b/>
                <w:sz w:val="22"/>
                <w:szCs w:val="22"/>
              </w:rPr>
              <w:t>Microsoft office:</w:t>
            </w:r>
            <w:r>
              <w:rPr>
                <w:sz w:val="22"/>
                <w:szCs w:val="22"/>
              </w:rPr>
              <w:t xml:space="preserve"> MS Word, </w:t>
            </w:r>
            <w:r w:rsidR="000D28FD">
              <w:rPr>
                <w:sz w:val="22"/>
                <w:szCs w:val="22"/>
              </w:rPr>
              <w:t>PowerPoint</w:t>
            </w:r>
            <w:r>
              <w:rPr>
                <w:sz w:val="22"/>
                <w:szCs w:val="22"/>
              </w:rPr>
              <w:t>, Excel</w:t>
            </w:r>
          </w:p>
          <w:p w14:paraId="59A595A1" w14:textId="07EFC347" w:rsidR="00633384" w:rsidRPr="00633384" w:rsidRDefault="00633384" w:rsidP="00633384">
            <w:pPr>
              <w:pStyle w:val="ListParagraph"/>
              <w:numPr>
                <w:ilvl w:val="0"/>
                <w:numId w:val="24"/>
              </w:numPr>
              <w:rPr>
                <w:b/>
                <w:sz w:val="22"/>
                <w:szCs w:val="22"/>
              </w:rPr>
            </w:pPr>
            <w:r w:rsidRPr="005E6EC6">
              <w:rPr>
                <w:b/>
                <w:sz w:val="22"/>
                <w:szCs w:val="22"/>
              </w:rPr>
              <w:t>Basic Adobe Creative Suite:</w:t>
            </w:r>
            <w:r>
              <w:rPr>
                <w:sz w:val="22"/>
                <w:szCs w:val="22"/>
              </w:rPr>
              <w:t xml:space="preserve"> Adobe </w:t>
            </w:r>
            <w:r w:rsidR="000D28FD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hotoshop, </w:t>
            </w:r>
            <w:r w:rsidR="000D28FD">
              <w:rPr>
                <w:sz w:val="22"/>
                <w:szCs w:val="22"/>
              </w:rPr>
              <w:t>Adobe</w:t>
            </w:r>
            <w:r>
              <w:rPr>
                <w:sz w:val="22"/>
                <w:szCs w:val="22"/>
              </w:rPr>
              <w:t xml:space="preserve"> </w:t>
            </w:r>
            <w:r w:rsidR="000D28F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llustrator</w:t>
            </w:r>
          </w:p>
          <w:p w14:paraId="406A37A7" w14:textId="77777777" w:rsidR="00AD66DA" w:rsidRPr="00AF1827" w:rsidRDefault="00AD66DA" w:rsidP="00AF1827">
            <w:pPr>
              <w:rPr>
                <w:sz w:val="22"/>
                <w:szCs w:val="22"/>
              </w:rPr>
            </w:pPr>
          </w:p>
          <w:p w14:paraId="45E5C64D" w14:textId="77777777" w:rsidR="005D3A15" w:rsidRPr="00D82BAA" w:rsidRDefault="003D5CCE" w:rsidP="00AF1827">
            <w:pPr>
              <w:rPr>
                <w:b/>
                <w:sz w:val="26"/>
                <w:szCs w:val="26"/>
              </w:rPr>
            </w:pPr>
            <w:r w:rsidRPr="00D82BAA">
              <w:rPr>
                <w:b/>
                <w:sz w:val="26"/>
                <w:szCs w:val="26"/>
              </w:rPr>
              <w:t>QUALITIES</w:t>
            </w:r>
            <w:r w:rsidR="00D82BAA" w:rsidRPr="00D82BAA">
              <w:rPr>
                <w:b/>
                <w:sz w:val="26"/>
                <w:szCs w:val="26"/>
              </w:rPr>
              <w:t>:</w:t>
            </w:r>
          </w:p>
          <w:p w14:paraId="1AF56080" w14:textId="2437444D" w:rsidR="003D5CCE" w:rsidRPr="00AF1827" w:rsidRDefault="00931A88" w:rsidP="00AF1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3D5CCE">
              <w:rPr>
                <w:sz w:val="22"/>
                <w:szCs w:val="22"/>
              </w:rPr>
              <w:t>•</w:t>
            </w:r>
            <w:r w:rsidR="005D3A15" w:rsidRPr="00AF1827">
              <w:rPr>
                <w:sz w:val="22"/>
                <w:szCs w:val="22"/>
              </w:rPr>
              <w:t>Detail Oriented</w:t>
            </w:r>
          </w:p>
          <w:p w14:paraId="5283D0E3" w14:textId="77777777" w:rsidR="003D5CCE" w:rsidRDefault="00931A88" w:rsidP="00AF1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3D5CCE">
              <w:rPr>
                <w:sz w:val="22"/>
                <w:szCs w:val="22"/>
              </w:rPr>
              <w:t>•</w:t>
            </w:r>
            <w:r w:rsidR="005D3A15" w:rsidRPr="00AF1827">
              <w:rPr>
                <w:sz w:val="22"/>
                <w:szCs w:val="22"/>
              </w:rPr>
              <w:t>Fast Learner</w:t>
            </w:r>
          </w:p>
          <w:p w14:paraId="25F16BC2" w14:textId="77777777" w:rsidR="005D3A15" w:rsidRPr="00AF1827" w:rsidRDefault="00931A88" w:rsidP="00AF1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3D5CCE">
              <w:rPr>
                <w:sz w:val="22"/>
                <w:szCs w:val="22"/>
              </w:rPr>
              <w:t>•</w:t>
            </w:r>
            <w:r w:rsidR="005D3A15" w:rsidRPr="00AF1827">
              <w:rPr>
                <w:sz w:val="22"/>
                <w:szCs w:val="22"/>
              </w:rPr>
              <w:t>Reliable</w:t>
            </w:r>
          </w:p>
          <w:p w14:paraId="39BFBC68" w14:textId="77777777" w:rsidR="005D3A15" w:rsidRPr="00AF1827" w:rsidRDefault="00931A88" w:rsidP="00AF1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3D5CCE">
              <w:rPr>
                <w:sz w:val="22"/>
                <w:szCs w:val="22"/>
              </w:rPr>
              <w:t>•</w:t>
            </w:r>
            <w:r w:rsidR="005D3A15" w:rsidRPr="00AF1827">
              <w:rPr>
                <w:sz w:val="22"/>
                <w:szCs w:val="22"/>
              </w:rPr>
              <w:t>Hard Working</w:t>
            </w:r>
          </w:p>
          <w:p w14:paraId="0BABADD6" w14:textId="77777777" w:rsidR="005D3A15" w:rsidRPr="00AF1827" w:rsidRDefault="00931A88" w:rsidP="00AF1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3D5CCE">
              <w:rPr>
                <w:sz w:val="22"/>
                <w:szCs w:val="22"/>
              </w:rPr>
              <w:t>•</w:t>
            </w:r>
            <w:r w:rsidR="005D3A15" w:rsidRPr="00AF1827">
              <w:rPr>
                <w:sz w:val="22"/>
                <w:szCs w:val="22"/>
              </w:rPr>
              <w:t>Trustworthy</w:t>
            </w:r>
          </w:p>
          <w:p w14:paraId="5438AC3B" w14:textId="77777777" w:rsidR="005D3A15" w:rsidRPr="00AF1827" w:rsidRDefault="00931A88" w:rsidP="00AF1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3D5CCE">
              <w:rPr>
                <w:sz w:val="22"/>
                <w:szCs w:val="22"/>
              </w:rPr>
              <w:t>•</w:t>
            </w:r>
            <w:r w:rsidR="005D3A15" w:rsidRPr="00AF1827">
              <w:rPr>
                <w:sz w:val="22"/>
                <w:szCs w:val="22"/>
              </w:rPr>
              <w:t>Determined</w:t>
            </w:r>
          </w:p>
          <w:p w14:paraId="1D3423D6" w14:textId="77777777" w:rsidR="005D3A15" w:rsidRDefault="00931A88" w:rsidP="00AF1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3D5CCE">
              <w:rPr>
                <w:sz w:val="22"/>
                <w:szCs w:val="22"/>
              </w:rPr>
              <w:t>•</w:t>
            </w:r>
            <w:r w:rsidR="005D3A15" w:rsidRPr="00AF1827">
              <w:rPr>
                <w:sz w:val="22"/>
                <w:szCs w:val="22"/>
              </w:rPr>
              <w:t>Resourceful</w:t>
            </w:r>
          </w:p>
          <w:p w14:paraId="744F7865" w14:textId="77777777" w:rsidR="00E6369F" w:rsidRPr="00AF1827" w:rsidRDefault="00931A88" w:rsidP="00AF1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AD66DA">
              <w:rPr>
                <w:sz w:val="22"/>
                <w:szCs w:val="22"/>
              </w:rPr>
              <w:t>•Team Oriented</w:t>
            </w:r>
          </w:p>
        </w:tc>
        <w:tc>
          <w:tcPr>
            <w:tcW w:w="8021" w:type="dxa"/>
            <w:tcMar>
              <w:left w:w="662" w:type="dxa"/>
            </w:tcMar>
          </w:tcPr>
          <w:p w14:paraId="27CAA89D" w14:textId="64738A46" w:rsidR="00AD66DA" w:rsidRPr="00D82BAA" w:rsidRDefault="005E6EC6" w:rsidP="00AF1827">
            <w:pPr>
              <w:rPr>
                <w:b/>
                <w:sz w:val="48"/>
                <w:szCs w:val="48"/>
              </w:rPr>
            </w:pPr>
            <w:r>
              <w:rPr>
                <w:b/>
                <w:noProof/>
                <w:color w:val="00B0F0"/>
                <w:sz w:val="48"/>
                <w:szCs w:val="48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51C33D91" wp14:editId="4A1DC4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-90805</wp:posOffset>
                      </wp:positionV>
                      <wp:extent cx="4657725" cy="857250"/>
                      <wp:effectExtent l="19050" t="19050" r="38100" b="47625"/>
                      <wp:wrapNone/>
                      <wp:docPr id="6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5772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D93129F" id="Rectangle 13" o:spid="_x0000_s1026" style="position:absolute;margin-left:-.3pt;margin-top:-7.15pt;width:366.75pt;height:67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" fillcolor="#00b0f0" strokecolor="#f2f2f2 [3041]" strokeweight="3pt">
                      <v:shadow on="t" color="#18585b [1606]" opacity=".5" offset="1pt"/>
                    </v:rect>
                  </w:pict>
                </mc:Fallback>
              </mc:AlternateContent>
            </w:r>
            <w:r w:rsidR="00156569">
              <w:rPr>
                <w:b/>
                <w:sz w:val="48"/>
                <w:szCs w:val="48"/>
              </w:rPr>
              <w:t xml:space="preserve"> </w:t>
            </w:r>
            <w:r w:rsidR="00633384">
              <w:rPr>
                <w:b/>
                <w:sz w:val="48"/>
                <w:szCs w:val="48"/>
              </w:rPr>
              <w:t>RENZ</w:t>
            </w:r>
            <w:r w:rsidR="00387BC9">
              <w:rPr>
                <w:b/>
                <w:sz w:val="48"/>
                <w:szCs w:val="48"/>
              </w:rPr>
              <w:t xml:space="preserve"> </w:t>
            </w:r>
            <w:r w:rsidR="00633384">
              <w:rPr>
                <w:b/>
                <w:sz w:val="48"/>
                <w:szCs w:val="48"/>
              </w:rPr>
              <w:t>ENALD H. SICAT</w:t>
            </w:r>
          </w:p>
          <w:p w14:paraId="24B3547F" w14:textId="77777777" w:rsidR="00AD66DA" w:rsidRDefault="00CD59B0" w:rsidP="00AF18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33384">
              <w:rPr>
                <w:b/>
                <w:sz w:val="22"/>
                <w:szCs w:val="22"/>
              </w:rPr>
              <w:t xml:space="preserve">  09358658769</w:t>
            </w:r>
            <w:r w:rsidR="00D76FC7">
              <w:rPr>
                <w:b/>
                <w:sz w:val="22"/>
                <w:szCs w:val="22"/>
              </w:rPr>
              <w:t>/</w:t>
            </w:r>
            <w:r w:rsidR="00633384">
              <w:rPr>
                <w:b/>
                <w:sz w:val="22"/>
                <w:szCs w:val="22"/>
              </w:rPr>
              <w:t>rnzgtswgg@gmail.com</w:t>
            </w:r>
          </w:p>
          <w:p w14:paraId="0EBD4E3A" w14:textId="0FDF80EF" w:rsidR="00CC5EA5" w:rsidRPr="00AD66DA" w:rsidRDefault="00247213" w:rsidP="00AF18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33384">
              <w:rPr>
                <w:b/>
                <w:sz w:val="22"/>
                <w:szCs w:val="22"/>
              </w:rPr>
              <w:t xml:space="preserve">  2898 Agustin St.</w:t>
            </w:r>
            <w:r w:rsidR="000D28FD">
              <w:rPr>
                <w:b/>
                <w:sz w:val="22"/>
                <w:szCs w:val="22"/>
              </w:rPr>
              <w:t>,</w:t>
            </w:r>
            <w:r w:rsidR="00633384">
              <w:rPr>
                <w:b/>
                <w:sz w:val="22"/>
                <w:szCs w:val="22"/>
              </w:rPr>
              <w:t xml:space="preserve"> Karuhatan</w:t>
            </w:r>
            <w:r w:rsidR="000D28FD">
              <w:rPr>
                <w:b/>
                <w:sz w:val="22"/>
                <w:szCs w:val="22"/>
              </w:rPr>
              <w:t>,</w:t>
            </w:r>
            <w:r w:rsidR="00633384">
              <w:rPr>
                <w:b/>
                <w:sz w:val="22"/>
                <w:szCs w:val="22"/>
              </w:rPr>
              <w:t xml:space="preserve"> Valenzuela City</w:t>
            </w:r>
          </w:p>
          <w:p w14:paraId="0F6EC27E" w14:textId="77777777" w:rsidR="00CC5EA5" w:rsidRDefault="00CC5EA5" w:rsidP="00AF1827">
            <w:pPr>
              <w:rPr>
                <w:sz w:val="22"/>
                <w:szCs w:val="22"/>
              </w:rPr>
            </w:pPr>
          </w:p>
          <w:p w14:paraId="272810D3" w14:textId="77777777" w:rsidR="00E45FC2" w:rsidRDefault="00E45FC2" w:rsidP="00AF1827">
            <w:pPr>
              <w:rPr>
                <w:sz w:val="22"/>
                <w:szCs w:val="22"/>
              </w:rPr>
            </w:pPr>
          </w:p>
          <w:p w14:paraId="471A3935" w14:textId="77777777" w:rsidR="00CC5EA5" w:rsidRPr="00D82BAA" w:rsidRDefault="00CC5EA5" w:rsidP="00AF1827">
            <w:pPr>
              <w:rPr>
                <w:b/>
                <w:sz w:val="26"/>
                <w:szCs w:val="26"/>
              </w:rPr>
            </w:pPr>
            <w:r w:rsidRPr="00D82BAA">
              <w:rPr>
                <w:b/>
                <w:sz w:val="26"/>
                <w:szCs w:val="26"/>
              </w:rPr>
              <w:t>OBJECTIVE</w:t>
            </w:r>
            <w:r w:rsidR="00D82BAA" w:rsidRPr="00D82BAA">
              <w:rPr>
                <w:b/>
                <w:sz w:val="26"/>
                <w:szCs w:val="26"/>
              </w:rPr>
              <w:t>:</w:t>
            </w:r>
          </w:p>
          <w:p w14:paraId="541175D4" w14:textId="77777777" w:rsidR="00CC5EA5" w:rsidRPr="00AF1827" w:rsidRDefault="00CC5EA5" w:rsidP="00AF1827">
            <w:pPr>
              <w:rPr>
                <w:sz w:val="22"/>
                <w:szCs w:val="22"/>
              </w:rPr>
            </w:pPr>
          </w:p>
          <w:p w14:paraId="3CE21C1C" w14:textId="1AC88B02" w:rsidR="00CC5EA5" w:rsidRPr="00AF1827" w:rsidRDefault="00931A88" w:rsidP="00AF1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looking for suitable job to pursue a career in the field of Information Technology where I could practice my knowledge, skills</w:t>
            </w:r>
            <w:r w:rsidR="000D28F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developed my personality as a career person </w:t>
            </w:r>
            <w:r w:rsidR="000D28FD">
              <w:rPr>
                <w:sz w:val="22"/>
                <w:szCs w:val="22"/>
              </w:rPr>
              <w:t>utilizing</w:t>
            </w:r>
            <w:r>
              <w:rPr>
                <w:sz w:val="22"/>
                <w:szCs w:val="22"/>
              </w:rPr>
              <w:t xml:space="preserve"> skills.</w:t>
            </w:r>
          </w:p>
          <w:p w14:paraId="495D2CB2" w14:textId="77777777" w:rsidR="003D5CCE" w:rsidRDefault="005E6EC6" w:rsidP="00AF1827">
            <w:pPr>
              <w:rPr>
                <w:b/>
                <w:sz w:val="26"/>
                <w:szCs w:val="26"/>
              </w:rPr>
            </w:pPr>
            <w:r>
              <w:rPr>
                <w:noProof/>
                <w:sz w:val="22"/>
                <w:szCs w:val="22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01D6DB" wp14:editId="289C7191">
                      <wp:simplePos x="0" y="0"/>
                      <wp:positionH relativeFrom="column">
                        <wp:posOffset>-854075</wp:posOffset>
                      </wp:positionH>
                      <wp:positionV relativeFrom="paragraph">
                        <wp:posOffset>314325</wp:posOffset>
                      </wp:positionV>
                      <wp:extent cx="6281420" cy="367665"/>
                      <wp:effectExtent l="0" t="0" r="0" b="0"/>
                      <wp:wrapNone/>
                      <wp:docPr id="5" name="Minu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81420" cy="367665"/>
                              </a:xfrm>
                              <a:custGeom>
                                <a:avLst/>
                                <a:gdLst>
                                  <a:gd name="T0" fmla="*/ 832617 w 6281531"/>
                                  <a:gd name="T1" fmla="*/ 140627 h 367748"/>
                                  <a:gd name="T2" fmla="*/ 5448914 w 6281531"/>
                                  <a:gd name="T3" fmla="*/ 140627 h 367748"/>
                                  <a:gd name="T4" fmla="*/ 5448914 w 6281531"/>
                                  <a:gd name="T5" fmla="*/ 227121 h 367748"/>
                                  <a:gd name="T6" fmla="*/ 832617 w 6281531"/>
                                  <a:gd name="T7" fmla="*/ 227121 h 367748"/>
                                  <a:gd name="T8" fmla="*/ 832617 w 6281531"/>
                                  <a:gd name="T9" fmla="*/ 140627 h 36774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281531" h="367748">
                                    <a:moveTo>
                                      <a:pt x="832617" y="140627"/>
                                    </a:moveTo>
                                    <a:lnTo>
                                      <a:pt x="5448914" y="140627"/>
                                    </a:lnTo>
                                    <a:lnTo>
                                      <a:pt x="5448914" y="227121"/>
                                    </a:lnTo>
                                    <a:lnTo>
                                      <a:pt x="832617" y="227121"/>
                                    </a:lnTo>
                                    <a:lnTo>
                                      <a:pt x="832617" y="140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F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CCEE799" id="Minus 5" o:spid="_x0000_s1026" style="position:absolute;margin-left:-67.25pt;margin-top:24.75pt;width:494.6pt;height:2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1531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" path="m832617,140627r4616297,l5448914,227121r-4616297,l832617,140627xe" fillcolor="#00b0f0" strokecolor="#f2f2f2 [3041]" strokeweight="3pt">
                      <v:stroke joinstyle="miter"/>
                      <v:shadow on="t" color="#18585b [1606]" opacity=".5" offset="1pt"/>
                      <v:path arrowok="t" o:connecttype="custom" o:connectlocs="832602,140595;5448818,140595;5448818,227070;832602,227070;832602,140595" o:connectangles="0,0,0,0,0"/>
                    </v:shape>
                  </w:pict>
                </mc:Fallback>
              </mc:AlternateContent>
            </w:r>
          </w:p>
          <w:p w14:paraId="1688904B" w14:textId="77777777" w:rsidR="001327F0" w:rsidRDefault="008E445B" w:rsidP="00AF1827">
            <w:pPr>
              <w:rPr>
                <w:b/>
                <w:sz w:val="26"/>
                <w:szCs w:val="26"/>
              </w:rPr>
            </w:pPr>
            <w:r w:rsidRPr="00D82BAA">
              <w:rPr>
                <w:b/>
                <w:sz w:val="26"/>
                <w:szCs w:val="26"/>
              </w:rPr>
              <w:t>SEMINARS</w:t>
            </w:r>
            <w:r w:rsidR="00D82BAA" w:rsidRPr="00D82BAA">
              <w:rPr>
                <w:b/>
                <w:sz w:val="26"/>
                <w:szCs w:val="26"/>
              </w:rPr>
              <w:t>:</w:t>
            </w:r>
          </w:p>
          <w:p w14:paraId="101448BE" w14:textId="77777777" w:rsidR="00E45FC2" w:rsidRDefault="00E45FC2" w:rsidP="00AF1827">
            <w:pPr>
              <w:rPr>
                <w:b/>
                <w:sz w:val="26"/>
                <w:szCs w:val="26"/>
              </w:rPr>
            </w:pPr>
          </w:p>
          <w:p w14:paraId="75375D0A" w14:textId="2B52B82E" w:rsidR="00897148" w:rsidRDefault="00931A88" w:rsidP="00AF182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PERKS OF BEING MILLENIAL</w:t>
            </w:r>
            <w:r w:rsidR="00897148">
              <w:rPr>
                <w:b/>
                <w:sz w:val="22"/>
                <w:szCs w:val="22"/>
              </w:rPr>
              <w:t xml:space="preserve"> </w:t>
            </w:r>
            <w:r w:rsidR="00897148" w:rsidRPr="00897148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J</w:t>
            </w:r>
            <w:r w:rsidR="00760AB5">
              <w:rPr>
                <w:sz w:val="22"/>
                <w:szCs w:val="22"/>
              </w:rPr>
              <w:t>uly</w:t>
            </w:r>
            <w:r>
              <w:rPr>
                <w:sz w:val="22"/>
                <w:szCs w:val="22"/>
              </w:rPr>
              <w:t xml:space="preserve"> 2</w:t>
            </w:r>
            <w:r w:rsidR="00897148" w:rsidRPr="00897148">
              <w:rPr>
                <w:sz w:val="22"/>
                <w:szCs w:val="22"/>
              </w:rPr>
              <w:t>2, 2019)</w:t>
            </w:r>
          </w:p>
          <w:p w14:paraId="67F9356D" w14:textId="77777777" w:rsidR="00247213" w:rsidRDefault="00247213" w:rsidP="00AF1827">
            <w:pPr>
              <w:rPr>
                <w:b/>
                <w:sz w:val="22"/>
                <w:szCs w:val="22"/>
              </w:rPr>
            </w:pPr>
          </w:p>
          <w:p w14:paraId="5E838CE8" w14:textId="5CD0920F" w:rsidR="003D5CCE" w:rsidRDefault="00931A88" w:rsidP="00AF182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HABITS OF HIGHLY EFFECTIVE PEOPLE</w:t>
            </w:r>
            <w:r w:rsidR="008E445B" w:rsidRPr="003D5CC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S</w:t>
            </w:r>
            <w:r w:rsidR="00760AB5">
              <w:rPr>
                <w:sz w:val="22"/>
                <w:szCs w:val="22"/>
              </w:rPr>
              <w:t>eptember</w:t>
            </w:r>
            <w:r>
              <w:rPr>
                <w:sz w:val="22"/>
                <w:szCs w:val="22"/>
              </w:rPr>
              <w:t xml:space="preserve"> 16</w:t>
            </w:r>
            <w:r w:rsidR="00760AB5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2019</w:t>
            </w:r>
            <w:r w:rsidR="008E445B" w:rsidRPr="003D5CCE">
              <w:rPr>
                <w:sz w:val="22"/>
                <w:szCs w:val="22"/>
              </w:rPr>
              <w:t>)</w:t>
            </w:r>
          </w:p>
          <w:p w14:paraId="77C19936" w14:textId="77777777" w:rsidR="001327F0" w:rsidRDefault="001327F0" w:rsidP="00AF1827">
            <w:pPr>
              <w:rPr>
                <w:sz w:val="22"/>
                <w:szCs w:val="22"/>
              </w:rPr>
            </w:pPr>
          </w:p>
          <w:p w14:paraId="591FB343" w14:textId="5A1CB7DB" w:rsidR="00CD59B0" w:rsidRDefault="00931A88" w:rsidP="00AF182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HOW TO SUCCEED IN A JOB INTERVIEW</w:t>
            </w:r>
            <w:r w:rsidR="00760AB5">
              <w:rPr>
                <w:b/>
                <w:sz w:val="22"/>
                <w:szCs w:val="22"/>
              </w:rPr>
              <w:t xml:space="preserve"> </w:t>
            </w:r>
            <w:r w:rsidR="00CD59B0">
              <w:rPr>
                <w:sz w:val="22"/>
                <w:szCs w:val="22"/>
              </w:rPr>
              <w:t>(</w:t>
            </w:r>
            <w:r w:rsidR="00760AB5">
              <w:rPr>
                <w:sz w:val="22"/>
                <w:szCs w:val="22"/>
              </w:rPr>
              <w:t>August</w:t>
            </w:r>
            <w:r>
              <w:rPr>
                <w:sz w:val="22"/>
                <w:szCs w:val="22"/>
              </w:rPr>
              <w:t xml:space="preserve"> 19,</w:t>
            </w:r>
            <w:r w:rsidR="00760AB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2019</w:t>
            </w:r>
            <w:r w:rsidR="00CD59B0">
              <w:rPr>
                <w:sz w:val="22"/>
                <w:szCs w:val="22"/>
              </w:rPr>
              <w:t>)</w:t>
            </w:r>
          </w:p>
          <w:p w14:paraId="302CFAEA" w14:textId="77777777" w:rsidR="00931A88" w:rsidRDefault="00931A88" w:rsidP="00AF1827">
            <w:pPr>
              <w:rPr>
                <w:sz w:val="22"/>
                <w:szCs w:val="22"/>
              </w:rPr>
            </w:pPr>
          </w:p>
          <w:p w14:paraId="48A2BA39" w14:textId="77777777" w:rsidR="00931A88" w:rsidRDefault="00931A88" w:rsidP="00AF182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PERSONALITY DEVELOPMENT </w:t>
            </w:r>
            <w:r>
              <w:rPr>
                <w:sz w:val="22"/>
                <w:szCs w:val="22"/>
              </w:rPr>
              <w:t>(October 14, 2019)</w:t>
            </w:r>
          </w:p>
          <w:p w14:paraId="25CF0708" w14:textId="77777777" w:rsidR="00931A88" w:rsidRPr="00931A88" w:rsidRDefault="00931A88" w:rsidP="00AF1827">
            <w:pPr>
              <w:rPr>
                <w:sz w:val="22"/>
                <w:szCs w:val="22"/>
              </w:rPr>
            </w:pPr>
          </w:p>
          <w:p w14:paraId="124D8E15" w14:textId="77777777" w:rsidR="003D5CCE" w:rsidRDefault="005E6EC6" w:rsidP="00AF182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4BD91A2" wp14:editId="4788B20B">
                      <wp:simplePos x="0" y="0"/>
                      <wp:positionH relativeFrom="column">
                        <wp:posOffset>-843915</wp:posOffset>
                      </wp:positionH>
                      <wp:positionV relativeFrom="paragraph">
                        <wp:posOffset>259080</wp:posOffset>
                      </wp:positionV>
                      <wp:extent cx="6281420" cy="367665"/>
                      <wp:effectExtent l="0" t="0" r="0" b="0"/>
                      <wp:wrapNone/>
                      <wp:docPr id="4" name="Minu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81420" cy="367665"/>
                              </a:xfrm>
                              <a:custGeom>
                                <a:avLst/>
                                <a:gdLst>
                                  <a:gd name="T0" fmla="*/ 832602 w 6281420"/>
                                  <a:gd name="T1" fmla="*/ 140595 h 367665"/>
                                  <a:gd name="T2" fmla="*/ 5448818 w 6281420"/>
                                  <a:gd name="T3" fmla="*/ 140595 h 367665"/>
                                  <a:gd name="T4" fmla="*/ 5448818 w 6281420"/>
                                  <a:gd name="T5" fmla="*/ 227070 h 367665"/>
                                  <a:gd name="T6" fmla="*/ 832602 w 6281420"/>
                                  <a:gd name="T7" fmla="*/ 227070 h 367665"/>
                                  <a:gd name="T8" fmla="*/ 832602 w 6281420"/>
                                  <a:gd name="T9" fmla="*/ 140595 h 367665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281420" h="367665">
                                    <a:moveTo>
                                      <a:pt x="832602" y="140595"/>
                                    </a:moveTo>
                                    <a:lnTo>
                                      <a:pt x="5448818" y="140595"/>
                                    </a:lnTo>
                                    <a:lnTo>
                                      <a:pt x="5448818" y="227070"/>
                                    </a:lnTo>
                                    <a:lnTo>
                                      <a:pt x="832602" y="227070"/>
                                    </a:lnTo>
                                    <a:lnTo>
                                      <a:pt x="832602" y="1405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F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4EBA1E3" id="Minus 3" o:spid="_x0000_s1026" style="position:absolute;margin-left:-66.45pt;margin-top:20.4pt;width:494.6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1420,36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" path="m832602,140595r4616216,l5448818,227070r-4616216,l832602,140595xe" fillcolor="#00b0f0" strokecolor="#f2f2f2 [3041]" strokeweight="3pt">
                      <v:stroke joinstyle="miter"/>
                      <v:shadow on="t" color="#18585b [1606]" opacity=".5" offset="1pt"/>
                      <v:path arrowok="t" o:connecttype="custom" o:connectlocs="832602,140595;5448818,140595;5448818,227070;832602,227070;832602,140595" o:connectangles="0,0,0,0,0"/>
                    </v:shape>
                  </w:pict>
                </mc:Fallback>
              </mc:AlternateContent>
            </w:r>
          </w:p>
          <w:p w14:paraId="44507CBE" w14:textId="77777777" w:rsidR="00824798" w:rsidRDefault="00265EF0" w:rsidP="00AF1827">
            <w:pPr>
              <w:rPr>
                <w:b/>
                <w:sz w:val="26"/>
                <w:szCs w:val="26"/>
              </w:rPr>
            </w:pPr>
            <w:sdt>
              <w:sdtPr>
                <w:rPr>
                  <w:b/>
                  <w:sz w:val="26"/>
                  <w:szCs w:val="26"/>
                </w:rPr>
                <w:id w:val="339977416"/>
                <w:placeholder>
                  <w:docPart w:val="C1493395983C4C69AE35F4CB38558906"/>
                </w:placeholder>
                <w:temporary/>
                <w:showingPlcHdr/>
              </w:sdtPr>
              <w:sdtEndPr/>
              <w:sdtContent>
                <w:r w:rsidR="00735EE5" w:rsidRPr="00D8546E">
                  <w:rPr>
                    <w:b/>
                    <w:sz w:val="26"/>
                    <w:szCs w:val="26"/>
                  </w:rPr>
                  <w:t>EDUCATION</w:t>
                </w:r>
              </w:sdtContent>
            </w:sdt>
            <w:r w:rsidR="00D82BAA" w:rsidRPr="00D8546E">
              <w:rPr>
                <w:b/>
                <w:sz w:val="26"/>
                <w:szCs w:val="26"/>
              </w:rPr>
              <w:t>:</w:t>
            </w:r>
          </w:p>
          <w:p w14:paraId="5ECE58F1" w14:textId="77777777" w:rsidR="00E45FC2" w:rsidRPr="00D8546E" w:rsidRDefault="00E45FC2" w:rsidP="00AF1827">
            <w:pPr>
              <w:rPr>
                <w:b/>
                <w:sz w:val="26"/>
                <w:szCs w:val="26"/>
              </w:rPr>
            </w:pPr>
          </w:p>
          <w:p w14:paraId="2D37002D" w14:textId="15E6928B" w:rsidR="005616EC" w:rsidRDefault="005616EC" w:rsidP="004C4CDF">
            <w:pPr>
              <w:rPr>
                <w:b/>
                <w:sz w:val="22"/>
                <w:szCs w:val="22"/>
              </w:rPr>
            </w:pPr>
            <w:r w:rsidRPr="004C4CDF">
              <w:rPr>
                <w:b/>
                <w:sz w:val="22"/>
                <w:szCs w:val="22"/>
              </w:rPr>
              <w:t>TERTIARY</w:t>
            </w:r>
            <w:r w:rsidR="00760AB5">
              <w:rPr>
                <w:b/>
                <w:sz w:val="22"/>
                <w:szCs w:val="22"/>
              </w:rPr>
              <w:t xml:space="preserve"> </w:t>
            </w:r>
            <w:r w:rsidR="004C4CDF" w:rsidRPr="004C4CDF">
              <w:rPr>
                <w:b/>
                <w:sz w:val="22"/>
                <w:szCs w:val="22"/>
              </w:rPr>
              <w:t>•</w:t>
            </w:r>
            <w:r w:rsidRPr="004C4CDF">
              <w:rPr>
                <w:b/>
                <w:sz w:val="22"/>
                <w:szCs w:val="22"/>
              </w:rPr>
              <w:t>2015</w:t>
            </w:r>
            <w:r w:rsidR="000D28FD">
              <w:rPr>
                <w:b/>
                <w:sz w:val="22"/>
                <w:szCs w:val="22"/>
              </w:rPr>
              <w:t xml:space="preserve"> </w:t>
            </w:r>
            <w:r w:rsidR="004C4CDF" w:rsidRPr="004C4CDF">
              <w:rPr>
                <w:b/>
                <w:sz w:val="22"/>
                <w:szCs w:val="22"/>
              </w:rPr>
              <w:t>-</w:t>
            </w:r>
            <w:r w:rsidR="000D28FD">
              <w:rPr>
                <w:b/>
                <w:sz w:val="22"/>
                <w:szCs w:val="22"/>
              </w:rPr>
              <w:t xml:space="preserve"> </w:t>
            </w:r>
            <w:r w:rsidRPr="004C4CDF">
              <w:rPr>
                <w:b/>
                <w:sz w:val="22"/>
                <w:szCs w:val="22"/>
              </w:rPr>
              <w:t>PRESENT</w:t>
            </w:r>
            <w:r w:rsidR="004C4CDF" w:rsidRPr="004C4CDF">
              <w:rPr>
                <w:b/>
                <w:sz w:val="22"/>
                <w:szCs w:val="22"/>
              </w:rPr>
              <w:t>•</w:t>
            </w:r>
            <w:r w:rsidR="00760AB5">
              <w:rPr>
                <w:b/>
                <w:sz w:val="22"/>
                <w:szCs w:val="22"/>
              </w:rPr>
              <w:t xml:space="preserve"> </w:t>
            </w:r>
            <w:r w:rsidRPr="004C4CDF">
              <w:rPr>
                <w:b/>
                <w:sz w:val="22"/>
                <w:szCs w:val="22"/>
              </w:rPr>
              <w:t xml:space="preserve">GLOBAL RECIPROCAL COLLEGES </w:t>
            </w:r>
          </w:p>
          <w:p w14:paraId="66B1523A" w14:textId="5F1F6AD9" w:rsidR="00EA76AD" w:rsidRPr="004C4CDF" w:rsidRDefault="00EA76AD" w:rsidP="004C4CD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(UNDERGRADUATE)</w:t>
            </w:r>
            <w:bookmarkStart w:id="0" w:name="_GoBack"/>
            <w:bookmarkEnd w:id="0"/>
          </w:p>
          <w:p w14:paraId="320E8408" w14:textId="77777777" w:rsidR="00EC13E5" w:rsidRPr="00C61D72" w:rsidRDefault="004C4CDF" w:rsidP="004C4CDF">
            <w:pPr>
              <w:rPr>
                <w:sz w:val="22"/>
                <w:szCs w:val="22"/>
              </w:rPr>
            </w:pPr>
            <w:r w:rsidRPr="00C61D72">
              <w:rPr>
                <w:sz w:val="22"/>
                <w:szCs w:val="22"/>
              </w:rPr>
              <w:t>(</w:t>
            </w:r>
            <w:r w:rsidR="00931A88">
              <w:rPr>
                <w:sz w:val="22"/>
                <w:szCs w:val="22"/>
              </w:rPr>
              <w:t>BACHELOR OF SCIENCE IN INFORMATION AND TECHNOLOGY</w:t>
            </w:r>
            <w:r w:rsidR="00EC13E5" w:rsidRPr="00C61D72">
              <w:rPr>
                <w:sz w:val="22"/>
                <w:szCs w:val="22"/>
              </w:rPr>
              <w:t>)</w:t>
            </w:r>
          </w:p>
          <w:p w14:paraId="71EBFDE5" w14:textId="77777777" w:rsidR="00D76FC7" w:rsidRDefault="00D76FC7" w:rsidP="00AF1827">
            <w:pPr>
              <w:rPr>
                <w:sz w:val="22"/>
                <w:szCs w:val="22"/>
              </w:rPr>
            </w:pPr>
          </w:p>
          <w:p w14:paraId="057835FA" w14:textId="77777777" w:rsidR="00D76FC7" w:rsidRPr="001327F0" w:rsidRDefault="00931A88" w:rsidP="001327F0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31A88">
              <w:rPr>
                <w:b/>
                <w:sz w:val="22"/>
                <w:szCs w:val="22"/>
              </w:rPr>
              <w:t>PROGRAMMING CHAMPION</w:t>
            </w:r>
            <w:r>
              <w:rPr>
                <w:sz w:val="22"/>
                <w:szCs w:val="22"/>
              </w:rPr>
              <w:t xml:space="preserve"> – SENIOR    PROGRAMMING COMPETITION</w:t>
            </w:r>
          </w:p>
          <w:p w14:paraId="6FBB6DFE" w14:textId="77777777" w:rsidR="004C4CDF" w:rsidRPr="00AF1827" w:rsidRDefault="004C4CDF" w:rsidP="00AF1827">
            <w:pPr>
              <w:rPr>
                <w:sz w:val="22"/>
                <w:szCs w:val="22"/>
              </w:rPr>
            </w:pPr>
          </w:p>
          <w:p w14:paraId="04778FA1" w14:textId="06661955" w:rsidR="00D76FC7" w:rsidRDefault="005616EC" w:rsidP="00D76FC7">
            <w:pPr>
              <w:rPr>
                <w:b/>
                <w:sz w:val="22"/>
                <w:szCs w:val="22"/>
              </w:rPr>
            </w:pPr>
            <w:r w:rsidRPr="004C4CDF">
              <w:rPr>
                <w:b/>
                <w:sz w:val="22"/>
                <w:szCs w:val="22"/>
              </w:rPr>
              <w:t>SECONDARY</w:t>
            </w:r>
            <w:r w:rsidR="00760AB5">
              <w:rPr>
                <w:b/>
                <w:sz w:val="22"/>
                <w:szCs w:val="22"/>
              </w:rPr>
              <w:t xml:space="preserve"> </w:t>
            </w:r>
            <w:r w:rsidR="004C4CDF" w:rsidRPr="004C4CDF">
              <w:rPr>
                <w:b/>
                <w:sz w:val="22"/>
                <w:szCs w:val="22"/>
              </w:rPr>
              <w:t>•</w:t>
            </w:r>
            <w:r w:rsidR="00C4089D">
              <w:rPr>
                <w:b/>
                <w:sz w:val="22"/>
                <w:szCs w:val="22"/>
              </w:rPr>
              <w:t>2011</w:t>
            </w:r>
            <w:r w:rsidR="000D28FD">
              <w:rPr>
                <w:b/>
                <w:sz w:val="22"/>
                <w:szCs w:val="22"/>
              </w:rPr>
              <w:t xml:space="preserve"> </w:t>
            </w:r>
            <w:r w:rsidR="00D76FC7">
              <w:rPr>
                <w:b/>
                <w:sz w:val="22"/>
                <w:szCs w:val="22"/>
              </w:rPr>
              <w:t>-</w:t>
            </w:r>
            <w:r w:rsidR="000D28FD">
              <w:rPr>
                <w:b/>
                <w:sz w:val="22"/>
                <w:szCs w:val="22"/>
              </w:rPr>
              <w:t xml:space="preserve"> </w:t>
            </w:r>
            <w:r w:rsidR="00D76FC7">
              <w:rPr>
                <w:b/>
                <w:sz w:val="22"/>
                <w:szCs w:val="22"/>
              </w:rPr>
              <w:t>2015</w:t>
            </w:r>
            <w:r w:rsidR="004C4CDF" w:rsidRPr="004C4CDF">
              <w:rPr>
                <w:b/>
                <w:sz w:val="22"/>
                <w:szCs w:val="22"/>
              </w:rPr>
              <w:t>•</w:t>
            </w:r>
            <w:r w:rsidR="00D76FC7">
              <w:rPr>
                <w:b/>
                <w:sz w:val="22"/>
                <w:szCs w:val="22"/>
              </w:rPr>
              <w:t xml:space="preserve"> </w:t>
            </w:r>
            <w:r w:rsidR="00931A88">
              <w:rPr>
                <w:b/>
                <w:sz w:val="22"/>
                <w:szCs w:val="22"/>
              </w:rPr>
              <w:t xml:space="preserve">MALINTA NATIONAL </w:t>
            </w:r>
            <w:r w:rsidR="00D76FC7">
              <w:rPr>
                <w:b/>
                <w:sz w:val="22"/>
                <w:szCs w:val="22"/>
              </w:rPr>
              <w:t>HIGH SCHOOL</w:t>
            </w:r>
          </w:p>
          <w:p w14:paraId="79CDCBC2" w14:textId="77777777" w:rsidR="00E45FC2" w:rsidRDefault="00E45FC2" w:rsidP="00D76FC7">
            <w:pPr>
              <w:rPr>
                <w:b/>
                <w:sz w:val="22"/>
                <w:szCs w:val="22"/>
              </w:rPr>
            </w:pPr>
          </w:p>
          <w:p w14:paraId="670EBB20" w14:textId="4990AEF8" w:rsidR="00F96282" w:rsidRDefault="00B1593B" w:rsidP="00E45FC2">
            <w:pPr>
              <w:rPr>
                <w:b/>
                <w:sz w:val="22"/>
                <w:szCs w:val="22"/>
              </w:rPr>
            </w:pPr>
            <w:r w:rsidRPr="004C4CDF">
              <w:rPr>
                <w:b/>
                <w:sz w:val="22"/>
                <w:szCs w:val="22"/>
              </w:rPr>
              <w:t>PRIMARY</w:t>
            </w:r>
            <w:r w:rsidR="00760AB5">
              <w:rPr>
                <w:b/>
                <w:sz w:val="22"/>
                <w:szCs w:val="22"/>
              </w:rPr>
              <w:t xml:space="preserve"> </w:t>
            </w:r>
            <w:r w:rsidR="00C4089D">
              <w:rPr>
                <w:b/>
                <w:sz w:val="22"/>
                <w:szCs w:val="22"/>
              </w:rPr>
              <w:t>•2006</w:t>
            </w:r>
            <w:r w:rsidR="000D28FD">
              <w:rPr>
                <w:b/>
                <w:sz w:val="22"/>
                <w:szCs w:val="22"/>
              </w:rPr>
              <w:t xml:space="preserve"> </w:t>
            </w:r>
            <w:r w:rsidR="00C4089D">
              <w:rPr>
                <w:b/>
                <w:sz w:val="22"/>
                <w:szCs w:val="22"/>
              </w:rPr>
              <w:t>-</w:t>
            </w:r>
            <w:r w:rsidR="000D28FD">
              <w:rPr>
                <w:b/>
                <w:sz w:val="22"/>
                <w:szCs w:val="22"/>
              </w:rPr>
              <w:t xml:space="preserve"> </w:t>
            </w:r>
            <w:r w:rsidR="00C4089D">
              <w:rPr>
                <w:b/>
                <w:sz w:val="22"/>
                <w:szCs w:val="22"/>
              </w:rPr>
              <w:t>2011</w:t>
            </w:r>
            <w:r w:rsidR="004C4CDF" w:rsidRPr="004C4CDF">
              <w:rPr>
                <w:b/>
                <w:sz w:val="22"/>
                <w:szCs w:val="22"/>
              </w:rPr>
              <w:t>•</w:t>
            </w:r>
            <w:r w:rsidR="00760AB5">
              <w:rPr>
                <w:b/>
                <w:sz w:val="22"/>
                <w:szCs w:val="22"/>
              </w:rPr>
              <w:t xml:space="preserve"> </w:t>
            </w:r>
            <w:r w:rsidR="00931A88">
              <w:rPr>
                <w:b/>
                <w:sz w:val="22"/>
                <w:szCs w:val="22"/>
              </w:rPr>
              <w:t>MALINTA</w:t>
            </w:r>
            <w:r w:rsidR="00E45FC2">
              <w:rPr>
                <w:b/>
                <w:sz w:val="22"/>
                <w:szCs w:val="22"/>
              </w:rPr>
              <w:t xml:space="preserve"> ELEMENTARY SCHOOL</w:t>
            </w:r>
          </w:p>
          <w:p w14:paraId="3B2D98F6" w14:textId="77777777" w:rsidR="00E45FC2" w:rsidRDefault="00E45FC2" w:rsidP="00E45FC2">
            <w:pPr>
              <w:rPr>
                <w:b/>
                <w:sz w:val="22"/>
                <w:szCs w:val="22"/>
              </w:rPr>
            </w:pPr>
          </w:p>
          <w:p w14:paraId="5F51E324" w14:textId="77777777" w:rsidR="005E6EC6" w:rsidRDefault="005E6EC6" w:rsidP="00E45FC2">
            <w:pPr>
              <w:rPr>
                <w:b/>
                <w:sz w:val="22"/>
                <w:szCs w:val="22"/>
              </w:rPr>
            </w:pPr>
          </w:p>
          <w:p w14:paraId="6383CABF" w14:textId="77777777" w:rsidR="00E45FC2" w:rsidRPr="00C4089D" w:rsidRDefault="00E45FC2" w:rsidP="005E6EC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76FC7" w:rsidRPr="00AF1827" w14:paraId="4A974122" w14:textId="77777777" w:rsidTr="00156569">
        <w:trPr>
          <w:trHeight w:val="147"/>
          <w:tblHeader/>
        </w:trPr>
        <w:tc>
          <w:tcPr>
            <w:tcW w:w="3589" w:type="dxa"/>
            <w:tcMar>
              <w:top w:w="0" w:type="dxa"/>
              <w:left w:w="0" w:type="dxa"/>
            </w:tcMar>
          </w:tcPr>
          <w:p w14:paraId="4758DEFD" w14:textId="77777777" w:rsidR="002265BF" w:rsidRPr="002265BF" w:rsidRDefault="002265BF" w:rsidP="002265BF">
            <w:pPr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8021" w:type="dxa"/>
            <w:tcMar>
              <w:left w:w="662" w:type="dxa"/>
            </w:tcMar>
          </w:tcPr>
          <w:p w14:paraId="376F798F" w14:textId="77777777" w:rsidR="00D76FC7" w:rsidRDefault="00D76FC7" w:rsidP="00AF1827">
            <w:pPr>
              <w:rPr>
                <w:b/>
                <w:sz w:val="48"/>
                <w:szCs w:val="48"/>
              </w:rPr>
            </w:pPr>
          </w:p>
        </w:tc>
      </w:tr>
    </w:tbl>
    <w:p w14:paraId="27AA9B8E" w14:textId="77777777" w:rsidR="005616EC" w:rsidRPr="00AF1827" w:rsidRDefault="005616EC" w:rsidP="00AF1827"/>
    <w:p w14:paraId="571E6722" w14:textId="77777777" w:rsidR="005616EC" w:rsidRDefault="005616EC" w:rsidP="005616E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lang w:val="en-PH" w:eastAsia="en-PH"/>
        </w:rPr>
      </w:pPr>
    </w:p>
    <w:p w14:paraId="4467674E" w14:textId="77777777" w:rsidR="005616EC" w:rsidRDefault="005616EC" w:rsidP="005616E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lang w:val="en-PH" w:eastAsia="en-PH"/>
        </w:rPr>
      </w:pPr>
    </w:p>
    <w:p w14:paraId="4DF30103" w14:textId="77777777" w:rsidR="005616EC" w:rsidRDefault="00F97673" w:rsidP="005616E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lang w:val="en-PH" w:eastAsia="en-PH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320B1" wp14:editId="78AA1830">
                <wp:simplePos x="0" y="0"/>
                <wp:positionH relativeFrom="column">
                  <wp:posOffset>-1211695</wp:posOffset>
                </wp:positionH>
                <wp:positionV relativeFrom="paragraph">
                  <wp:posOffset>-89535</wp:posOffset>
                </wp:positionV>
                <wp:extent cx="9331036" cy="367665"/>
                <wp:effectExtent l="0" t="0" r="0" b="0"/>
                <wp:wrapNone/>
                <wp:docPr id="7" name="Min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31036" cy="367665"/>
                        </a:xfrm>
                        <a:custGeom>
                          <a:avLst/>
                          <a:gdLst>
                            <a:gd name="T0" fmla="*/ 832617 w 6281531"/>
                            <a:gd name="T1" fmla="*/ 140627 h 367748"/>
                            <a:gd name="T2" fmla="*/ 5448914 w 6281531"/>
                            <a:gd name="T3" fmla="*/ 140627 h 367748"/>
                            <a:gd name="T4" fmla="*/ 5448914 w 6281531"/>
                            <a:gd name="T5" fmla="*/ 227121 h 367748"/>
                            <a:gd name="T6" fmla="*/ 832617 w 6281531"/>
                            <a:gd name="T7" fmla="*/ 227121 h 367748"/>
                            <a:gd name="T8" fmla="*/ 832617 w 6281531"/>
                            <a:gd name="T9" fmla="*/ 140627 h 36774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6281531" h="367748">
                              <a:moveTo>
                                <a:pt x="832617" y="140627"/>
                              </a:moveTo>
                              <a:lnTo>
                                <a:pt x="5448914" y="140627"/>
                              </a:lnTo>
                              <a:lnTo>
                                <a:pt x="5448914" y="227121"/>
                              </a:lnTo>
                              <a:lnTo>
                                <a:pt x="832617" y="227121"/>
                              </a:lnTo>
                              <a:lnTo>
                                <a:pt x="832617" y="1406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40E6530" id="Minus 2" o:spid="_x0000_s1026" style="position:absolute;margin-left:-95.4pt;margin-top:-7.05pt;width:734.75pt;height:2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1531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" path="m832617,140627r4616297,l5448914,227121r-4616297,l832617,140627xe" fillcolor="#00b0f0" strokecolor="#f2f2f2 [3041]" strokeweight="3pt">
                <v:stroke joinstyle="miter"/>
                <v:shadow on="t" color="#18585b [1606]" opacity=".5" offset="1pt"/>
                <v:path arrowok="t" o:connecttype="custom" o:connectlocs="1236829,140595;8094207,140595;8094207,227070;1236829,227070;1236829,140595" o:connectangles="0,0,0,0,0"/>
              </v:shape>
            </w:pict>
          </mc:Fallback>
        </mc:AlternateContent>
      </w:r>
    </w:p>
    <w:p w14:paraId="7E7ABC95" w14:textId="77777777" w:rsidR="00F97673" w:rsidRDefault="00F97673" w:rsidP="005616E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lang w:val="en-PH" w:eastAsia="en-PH"/>
        </w:rPr>
      </w:pPr>
    </w:p>
    <w:p w14:paraId="45A1A0EE" w14:textId="77777777" w:rsidR="00F97673" w:rsidRDefault="00F97673" w:rsidP="005616E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lang w:val="en-PH" w:eastAsia="en-PH"/>
        </w:rPr>
      </w:pPr>
    </w:p>
    <w:p w14:paraId="64A7AD97" w14:textId="77777777" w:rsidR="00351D53" w:rsidRDefault="00351D53" w:rsidP="00351D53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EXPERIENCE:</w:t>
      </w:r>
    </w:p>
    <w:p w14:paraId="0FBB5F9D" w14:textId="77777777" w:rsidR="00351D53" w:rsidRDefault="00351D53" w:rsidP="00351D53">
      <w:pPr>
        <w:rPr>
          <w:b/>
          <w:sz w:val="22"/>
          <w:szCs w:val="22"/>
        </w:rPr>
      </w:pPr>
    </w:p>
    <w:p w14:paraId="224FB0C6" w14:textId="2447156A" w:rsidR="00351D53" w:rsidRPr="005E6EC6" w:rsidRDefault="00832599" w:rsidP="00351D53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PROGRAMMER</w:t>
      </w:r>
      <w:r w:rsidR="00351D53">
        <w:rPr>
          <w:b/>
          <w:sz w:val="22"/>
          <w:szCs w:val="22"/>
        </w:rPr>
        <w:t xml:space="preserve"> (OJT)</w:t>
      </w:r>
      <w:r w:rsidR="00760AB5">
        <w:rPr>
          <w:b/>
          <w:sz w:val="22"/>
          <w:szCs w:val="22"/>
        </w:rPr>
        <w:t xml:space="preserve"> - </w:t>
      </w:r>
      <w:r w:rsidR="00351D53" w:rsidRPr="005E6EC6">
        <w:rPr>
          <w:b/>
          <w:sz w:val="22"/>
          <w:szCs w:val="22"/>
        </w:rPr>
        <w:t xml:space="preserve">Monarch One Solutions &amp; Technology Services </w:t>
      </w:r>
    </w:p>
    <w:p w14:paraId="663D723F" w14:textId="007DC03D" w:rsidR="005616EC" w:rsidRDefault="00351D53" w:rsidP="00351D53">
      <w:pPr>
        <w:autoSpaceDE w:val="0"/>
        <w:autoSpaceDN w:val="0"/>
        <w:adjustRightInd w:val="0"/>
        <w:spacing w:after="0" w:line="240" w:lineRule="auto"/>
        <w:ind w:left="63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JULY 23</w:t>
      </w:r>
      <w:r w:rsidR="000D28FD">
        <w:rPr>
          <w:b/>
          <w:sz w:val="22"/>
          <w:szCs w:val="22"/>
        </w:rPr>
        <w:t xml:space="preserve">, 2019 </w:t>
      </w:r>
      <w:r w:rsidRPr="00C4089D">
        <w:rPr>
          <w:b/>
          <w:sz w:val="22"/>
          <w:szCs w:val="22"/>
        </w:rPr>
        <w:t xml:space="preserve">- DECEMBER </w:t>
      </w:r>
      <w:r>
        <w:rPr>
          <w:b/>
          <w:sz w:val="22"/>
          <w:szCs w:val="22"/>
        </w:rPr>
        <w:t>3,</w:t>
      </w:r>
      <w:r w:rsidR="000D28F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2019</w:t>
      </w:r>
    </w:p>
    <w:p w14:paraId="5E54BE51" w14:textId="77777777" w:rsidR="00351D53" w:rsidRDefault="00351D53" w:rsidP="00351D53">
      <w:pPr>
        <w:autoSpaceDE w:val="0"/>
        <w:autoSpaceDN w:val="0"/>
        <w:adjustRightInd w:val="0"/>
        <w:spacing w:after="0" w:line="240" w:lineRule="auto"/>
        <w:ind w:left="630"/>
        <w:contextualSpacing/>
        <w:rPr>
          <w:b/>
          <w:sz w:val="22"/>
          <w:szCs w:val="22"/>
        </w:rPr>
      </w:pPr>
    </w:p>
    <w:p w14:paraId="741604B0" w14:textId="77777777" w:rsidR="00351D53" w:rsidRDefault="00351D53" w:rsidP="00351D5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2"/>
          <w:szCs w:val="22"/>
          <w:lang w:val="en-PH" w:eastAsia="en-PH"/>
        </w:rPr>
      </w:pPr>
      <w:r>
        <w:rPr>
          <w:rFonts w:eastAsia="Times New Roman" w:cs="Times New Roman"/>
          <w:sz w:val="22"/>
          <w:szCs w:val="22"/>
          <w:lang w:val="en-PH" w:eastAsia="en-PH"/>
        </w:rPr>
        <w:t>Analyzed and design relational database.</w:t>
      </w:r>
    </w:p>
    <w:p w14:paraId="0BBEB6EC" w14:textId="1B69D026" w:rsidR="00351D53" w:rsidRDefault="00351D53" w:rsidP="00351D5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2"/>
          <w:szCs w:val="22"/>
          <w:lang w:val="en-PH" w:eastAsia="en-PH"/>
        </w:rPr>
      </w:pPr>
      <w:r>
        <w:rPr>
          <w:rFonts w:eastAsia="Times New Roman" w:cs="Times New Roman"/>
          <w:sz w:val="22"/>
          <w:szCs w:val="22"/>
          <w:lang w:val="en-PH" w:eastAsia="en-PH"/>
        </w:rPr>
        <w:t xml:space="preserve">Developed a desktop app using </w:t>
      </w:r>
      <w:r w:rsidR="000D28FD">
        <w:rPr>
          <w:rFonts w:eastAsia="Times New Roman" w:cs="Times New Roman"/>
          <w:sz w:val="22"/>
          <w:szCs w:val="22"/>
          <w:lang w:val="en-PH" w:eastAsia="en-PH"/>
        </w:rPr>
        <w:t>C</w:t>
      </w:r>
      <w:r>
        <w:rPr>
          <w:rFonts w:eastAsia="Times New Roman" w:cs="Times New Roman"/>
          <w:sz w:val="22"/>
          <w:szCs w:val="22"/>
          <w:lang w:val="en-PH" w:eastAsia="en-PH"/>
        </w:rPr>
        <w:t># and</w:t>
      </w:r>
      <w:r w:rsidR="000D28FD">
        <w:rPr>
          <w:rFonts w:eastAsia="Times New Roman" w:cs="Times New Roman"/>
          <w:sz w:val="22"/>
          <w:szCs w:val="22"/>
          <w:lang w:val="en-PH" w:eastAsia="en-PH"/>
        </w:rPr>
        <w:t xml:space="preserve"> </w:t>
      </w:r>
      <w:r>
        <w:rPr>
          <w:rFonts w:eastAsia="Times New Roman" w:cs="Times New Roman"/>
          <w:sz w:val="22"/>
          <w:szCs w:val="22"/>
          <w:lang w:val="en-PH" w:eastAsia="en-PH"/>
        </w:rPr>
        <w:t>S</w:t>
      </w:r>
      <w:r w:rsidR="000D28FD">
        <w:rPr>
          <w:rFonts w:eastAsia="Times New Roman" w:cs="Times New Roman"/>
          <w:sz w:val="22"/>
          <w:szCs w:val="22"/>
          <w:lang w:val="en-PH" w:eastAsia="en-PH"/>
        </w:rPr>
        <w:t>QL</w:t>
      </w:r>
      <w:r>
        <w:rPr>
          <w:rFonts w:eastAsia="Times New Roman" w:cs="Times New Roman"/>
          <w:sz w:val="22"/>
          <w:szCs w:val="22"/>
          <w:lang w:val="en-PH" w:eastAsia="en-PH"/>
        </w:rPr>
        <w:t xml:space="preserve"> Server.</w:t>
      </w:r>
    </w:p>
    <w:p w14:paraId="2E7C2D43" w14:textId="6E3BA649" w:rsidR="00351D53" w:rsidRDefault="00351D53" w:rsidP="00351D5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2"/>
          <w:szCs w:val="22"/>
          <w:lang w:val="en-PH" w:eastAsia="en-PH"/>
        </w:rPr>
      </w:pPr>
      <w:r>
        <w:rPr>
          <w:rFonts w:eastAsia="Times New Roman" w:cs="Times New Roman"/>
          <w:sz w:val="22"/>
          <w:szCs w:val="22"/>
          <w:lang w:val="en-PH" w:eastAsia="en-PH"/>
        </w:rPr>
        <w:t xml:space="preserve">Worked on the full software development life cycle from gathering </w:t>
      </w:r>
      <w:r w:rsidR="000D28FD">
        <w:rPr>
          <w:rFonts w:eastAsia="Times New Roman" w:cs="Times New Roman"/>
          <w:sz w:val="22"/>
          <w:szCs w:val="22"/>
          <w:lang w:val="en-PH" w:eastAsia="en-PH"/>
        </w:rPr>
        <w:t>r</w:t>
      </w:r>
      <w:r>
        <w:rPr>
          <w:rFonts w:eastAsia="Times New Roman" w:cs="Times New Roman"/>
          <w:sz w:val="22"/>
          <w:szCs w:val="22"/>
          <w:lang w:val="en-PH" w:eastAsia="en-PH"/>
        </w:rPr>
        <w:t xml:space="preserve">equirements to building, </w:t>
      </w:r>
      <w:r w:rsidR="000D28FD">
        <w:rPr>
          <w:rFonts w:eastAsia="Times New Roman" w:cs="Times New Roman"/>
          <w:sz w:val="22"/>
          <w:szCs w:val="22"/>
          <w:lang w:val="en-PH" w:eastAsia="en-PH"/>
        </w:rPr>
        <w:t>testing,</w:t>
      </w:r>
      <w:r>
        <w:rPr>
          <w:rFonts w:eastAsia="Times New Roman" w:cs="Times New Roman"/>
          <w:sz w:val="22"/>
          <w:szCs w:val="22"/>
          <w:lang w:val="en-PH" w:eastAsia="en-PH"/>
        </w:rPr>
        <w:t xml:space="preserve"> and maintaining code that improved the speed of customer data request.</w:t>
      </w:r>
    </w:p>
    <w:p w14:paraId="6CE13FA6" w14:textId="77777777" w:rsidR="00351D53" w:rsidRDefault="00351D53" w:rsidP="00351D5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2"/>
          <w:szCs w:val="22"/>
          <w:lang w:val="en-PH" w:eastAsia="en-PH"/>
        </w:rPr>
      </w:pPr>
      <w:r>
        <w:rPr>
          <w:rFonts w:eastAsia="Times New Roman" w:cs="Times New Roman"/>
          <w:sz w:val="22"/>
          <w:szCs w:val="22"/>
          <w:lang w:val="en-PH" w:eastAsia="en-PH"/>
        </w:rPr>
        <w:t xml:space="preserve">Client meeting to </w:t>
      </w:r>
      <w:r w:rsidR="00832599">
        <w:rPr>
          <w:rFonts w:eastAsia="Times New Roman" w:cs="Times New Roman"/>
          <w:sz w:val="22"/>
          <w:szCs w:val="22"/>
          <w:lang w:val="en-PH" w:eastAsia="en-PH"/>
        </w:rPr>
        <w:t>gather requirements and other information.</w:t>
      </w:r>
    </w:p>
    <w:p w14:paraId="1853BB1E" w14:textId="77777777" w:rsidR="00832599" w:rsidRDefault="00832599" w:rsidP="00351D5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2"/>
          <w:szCs w:val="22"/>
          <w:lang w:val="en-PH" w:eastAsia="en-PH"/>
        </w:rPr>
      </w:pPr>
      <w:r>
        <w:rPr>
          <w:rFonts w:eastAsia="Times New Roman" w:cs="Times New Roman"/>
          <w:sz w:val="22"/>
          <w:szCs w:val="22"/>
          <w:lang w:val="en-PH" w:eastAsia="en-PH"/>
        </w:rPr>
        <w:t>Build Reports using Crystal Report.</w:t>
      </w:r>
    </w:p>
    <w:p w14:paraId="5F3E3275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eastAsia="Times New Roman" w:cs="Times New Roman"/>
          <w:sz w:val="22"/>
          <w:szCs w:val="22"/>
          <w:lang w:val="en-PH" w:eastAsia="en-PH"/>
        </w:rPr>
      </w:pPr>
    </w:p>
    <w:p w14:paraId="7022940F" w14:textId="77777777" w:rsidR="00832599" w:rsidRPr="00832599" w:rsidRDefault="00832599" w:rsidP="00832599">
      <w:pPr>
        <w:autoSpaceDE w:val="0"/>
        <w:autoSpaceDN w:val="0"/>
        <w:adjustRightInd w:val="0"/>
        <w:spacing w:after="0" w:line="240" w:lineRule="auto"/>
        <w:ind w:left="990"/>
        <w:rPr>
          <w:rFonts w:eastAsia="Times New Roman" w:cs="Times New Roman"/>
          <w:sz w:val="22"/>
          <w:szCs w:val="22"/>
          <w:lang w:val="en-PH" w:eastAsia="en-PH"/>
        </w:rPr>
      </w:pPr>
    </w:p>
    <w:p w14:paraId="7996F051" w14:textId="77777777" w:rsidR="005616EC" w:rsidRPr="005F1DD3" w:rsidRDefault="005616EC" w:rsidP="00824798">
      <w:pPr>
        <w:autoSpaceDE w:val="0"/>
        <w:autoSpaceDN w:val="0"/>
        <w:adjustRightInd w:val="0"/>
        <w:spacing w:after="0" w:line="240" w:lineRule="auto"/>
        <w:ind w:left="270"/>
        <w:contextualSpacing/>
        <w:rPr>
          <w:rFonts w:ascii="Verdana" w:eastAsia="Times New Roman" w:hAnsi="Verdana" w:cs="Times New Roman"/>
          <w:lang w:val="en-PH" w:eastAsia="en-PH"/>
        </w:rPr>
      </w:pPr>
    </w:p>
    <w:p w14:paraId="2E8E50C8" w14:textId="77777777" w:rsidR="005616EC" w:rsidRPr="005F1DD3" w:rsidRDefault="005616EC" w:rsidP="005616E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lang w:val="en-PH" w:eastAsia="en-PH"/>
        </w:rPr>
      </w:pPr>
    </w:p>
    <w:p w14:paraId="24BDDE27" w14:textId="77777777" w:rsidR="00832599" w:rsidRPr="005E6EC6" w:rsidRDefault="00832599" w:rsidP="00832599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PROGRAMMER – California Computer Technology Inc.</w:t>
      </w:r>
      <w:r w:rsidRPr="005E6EC6">
        <w:rPr>
          <w:b/>
          <w:sz w:val="22"/>
          <w:szCs w:val="22"/>
        </w:rPr>
        <w:t xml:space="preserve"> </w:t>
      </w:r>
    </w:p>
    <w:p w14:paraId="23003B50" w14:textId="798D7D61" w:rsidR="00832599" w:rsidRDefault="00832599" w:rsidP="00832599">
      <w:pPr>
        <w:autoSpaceDE w:val="0"/>
        <w:autoSpaceDN w:val="0"/>
        <w:adjustRightInd w:val="0"/>
        <w:spacing w:after="0" w:line="240" w:lineRule="auto"/>
        <w:ind w:left="63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JANUARY 2</w:t>
      </w:r>
      <w:r w:rsidR="000D28FD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2020</w:t>
      </w:r>
      <w:r w:rsidR="000D28FD">
        <w:rPr>
          <w:b/>
          <w:sz w:val="22"/>
          <w:szCs w:val="22"/>
        </w:rPr>
        <w:t xml:space="preserve"> </w:t>
      </w:r>
      <w:r w:rsidRPr="00C4089D">
        <w:rPr>
          <w:b/>
          <w:sz w:val="22"/>
          <w:szCs w:val="22"/>
        </w:rPr>
        <w:t xml:space="preserve">- </w:t>
      </w:r>
      <w:r>
        <w:rPr>
          <w:b/>
          <w:sz w:val="22"/>
          <w:szCs w:val="22"/>
        </w:rPr>
        <w:t>Present</w:t>
      </w:r>
    </w:p>
    <w:p w14:paraId="5AF027EE" w14:textId="77777777" w:rsidR="005616EC" w:rsidRDefault="00832599" w:rsidP="0083259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</w:r>
    </w:p>
    <w:p w14:paraId="4A38B452" w14:textId="440FE1E2" w:rsidR="00832599" w:rsidRPr="00F97673" w:rsidRDefault="00F97673" w:rsidP="008325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2"/>
          <w:szCs w:val="22"/>
        </w:rPr>
      </w:pPr>
      <w:r w:rsidRPr="00F97673">
        <w:rPr>
          <w:rFonts w:asciiTheme="majorHAnsi" w:hAnsiTheme="majorHAnsi" w:cs="Times New Roman"/>
          <w:bCs/>
          <w:sz w:val="22"/>
          <w:szCs w:val="22"/>
        </w:rPr>
        <w:t>Analyze and design new algorithms as required by the users need</w:t>
      </w:r>
      <w:r w:rsidR="00832599" w:rsidRPr="00F97673">
        <w:rPr>
          <w:rFonts w:asciiTheme="majorHAnsi" w:hAnsiTheme="majorHAnsi" w:cs="Times New Roman"/>
          <w:bCs/>
          <w:sz w:val="22"/>
          <w:szCs w:val="22"/>
        </w:rPr>
        <w:t>.</w:t>
      </w:r>
    </w:p>
    <w:p w14:paraId="7C6A85FA" w14:textId="30596774" w:rsidR="00832599" w:rsidRPr="00F97673" w:rsidRDefault="00832599" w:rsidP="008325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2"/>
          <w:szCs w:val="22"/>
        </w:rPr>
      </w:pPr>
      <w:r w:rsidRPr="00F97673">
        <w:rPr>
          <w:rFonts w:asciiTheme="majorHAnsi" w:hAnsiTheme="majorHAnsi" w:cs="Times New Roman"/>
          <w:bCs/>
          <w:sz w:val="22"/>
          <w:szCs w:val="22"/>
        </w:rPr>
        <w:t>Revise development projects by updating code to improve functionality.</w:t>
      </w:r>
    </w:p>
    <w:p w14:paraId="1DA2C002" w14:textId="77777777" w:rsidR="00832599" w:rsidRPr="00F97673" w:rsidRDefault="00832599" w:rsidP="008325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2"/>
          <w:szCs w:val="22"/>
        </w:rPr>
      </w:pPr>
      <w:r w:rsidRPr="00F97673">
        <w:rPr>
          <w:rFonts w:asciiTheme="majorHAnsi" w:hAnsiTheme="majorHAnsi" w:cs="Times New Roman"/>
          <w:bCs/>
          <w:sz w:val="22"/>
          <w:szCs w:val="22"/>
        </w:rPr>
        <w:t>Client meeting to gather requirements and other information.</w:t>
      </w:r>
    </w:p>
    <w:p w14:paraId="07ACCDB1" w14:textId="77777777" w:rsidR="00832599" w:rsidRPr="00F97673" w:rsidRDefault="00832599" w:rsidP="008325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2"/>
          <w:szCs w:val="22"/>
        </w:rPr>
      </w:pPr>
      <w:r w:rsidRPr="00F97673">
        <w:rPr>
          <w:rFonts w:asciiTheme="majorHAnsi" w:hAnsiTheme="majorHAnsi" w:cs="Times New Roman"/>
          <w:bCs/>
          <w:sz w:val="22"/>
          <w:szCs w:val="22"/>
        </w:rPr>
        <w:t>Work with technical team to address the issue of the system given by the client.</w:t>
      </w:r>
    </w:p>
    <w:p w14:paraId="0B5BC54A" w14:textId="77777777" w:rsidR="00832599" w:rsidRPr="00F97673" w:rsidRDefault="00832599" w:rsidP="008325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2"/>
          <w:szCs w:val="22"/>
        </w:rPr>
      </w:pPr>
      <w:r w:rsidRPr="00F97673">
        <w:rPr>
          <w:rFonts w:asciiTheme="majorHAnsi" w:hAnsiTheme="majorHAnsi" w:cs="Times New Roman"/>
          <w:bCs/>
          <w:sz w:val="22"/>
          <w:szCs w:val="22"/>
        </w:rPr>
        <w:t>Train and demo the system to the users.</w:t>
      </w:r>
    </w:p>
    <w:p w14:paraId="5AAC4E05" w14:textId="77777777" w:rsidR="00832599" w:rsidRPr="00F97673" w:rsidRDefault="00832599" w:rsidP="008325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</w:rPr>
      </w:pPr>
      <w:r w:rsidRPr="00F97673">
        <w:rPr>
          <w:rFonts w:asciiTheme="majorHAnsi" w:hAnsiTheme="majorHAnsi" w:cs="Times New Roman"/>
          <w:bCs/>
          <w:sz w:val="22"/>
          <w:szCs w:val="22"/>
        </w:rPr>
        <w:t>Solve software errors by running testing processes and analyzing details about the program.</w:t>
      </w:r>
    </w:p>
    <w:p w14:paraId="1F3A011E" w14:textId="77777777" w:rsidR="00F97673" w:rsidRPr="00F97673" w:rsidRDefault="00F97673" w:rsidP="008325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Cs/>
          <w:sz w:val="22"/>
          <w:szCs w:val="22"/>
        </w:rPr>
        <w:t>Generate series of reports as required by the client.</w:t>
      </w:r>
    </w:p>
    <w:p w14:paraId="0F499393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14AF204F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1D772921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7F7193D4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57ECF124" w14:textId="77777777" w:rsidR="00F97673" w:rsidRPr="000D28FD" w:rsidRDefault="00F97673" w:rsidP="000D28F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</w:rPr>
      </w:pPr>
    </w:p>
    <w:p w14:paraId="37EBCDDE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6C4584AE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41FFE88B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1188F48A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4E1A1604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59CB8705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7007B669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72EDD40D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28ECE4F2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2317D2E2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64020011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3BC96F75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39C5A8D5" w14:textId="77777777" w:rsidR="00F97673" w:rsidRDefault="00F97673" w:rsidP="00F97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Times New Roman"/>
          <w:b/>
          <w:bCs/>
        </w:rPr>
      </w:pPr>
    </w:p>
    <w:p w14:paraId="6EEAB83C" w14:textId="77777777" w:rsidR="00F97673" w:rsidRDefault="00F97673" w:rsidP="00F97673">
      <w:pPr>
        <w:rPr>
          <w:sz w:val="18"/>
          <w:szCs w:val="18"/>
        </w:rPr>
      </w:pPr>
      <w:r w:rsidRPr="00F36F49">
        <w:rPr>
          <w:sz w:val="18"/>
          <w:szCs w:val="18"/>
        </w:rPr>
        <w:t>I hereby certify that above information is true and correct</w:t>
      </w:r>
      <w:r>
        <w:rPr>
          <w:sz w:val="18"/>
          <w:szCs w:val="18"/>
        </w:rPr>
        <w:t>.</w:t>
      </w:r>
    </w:p>
    <w:p w14:paraId="3DAAD33A" w14:textId="77777777" w:rsidR="00F97673" w:rsidRDefault="00F97673" w:rsidP="00F97673">
      <w:pPr>
        <w:ind w:left="7200" w:firstLine="720"/>
      </w:pPr>
      <w:r>
        <w:t xml:space="preserve">       RENZ-ENALD H. SICAT</w:t>
      </w:r>
    </w:p>
    <w:p w14:paraId="4638A5E1" w14:textId="11AB0CF7" w:rsidR="00832599" w:rsidRPr="000D28FD" w:rsidRDefault="00F97673" w:rsidP="000D28FD">
      <w:r>
        <w:t xml:space="preserve">                                                                                                                                                               Applicant</w:t>
      </w:r>
    </w:p>
    <w:sectPr w:rsidR="00832599" w:rsidRPr="000D28FD" w:rsidSect="00F96282">
      <w:footerReference w:type="default" r:id="rId10"/>
      <w:headerReference w:type="first" r:id="rId11"/>
      <w:pgSz w:w="12240" w:h="15840" w:code="1"/>
      <w:pgMar w:top="763" w:right="720" w:bottom="1152" w:left="720" w:header="648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179BF" w14:textId="77777777" w:rsidR="00265EF0" w:rsidRDefault="00265EF0" w:rsidP="00BF732B">
      <w:pPr>
        <w:spacing w:after="0" w:line="240" w:lineRule="auto"/>
      </w:pPr>
      <w:r>
        <w:separator/>
      </w:r>
    </w:p>
    <w:p w14:paraId="2AA86D1A" w14:textId="77777777" w:rsidR="00265EF0" w:rsidRDefault="00265EF0"/>
  </w:endnote>
  <w:endnote w:type="continuationSeparator" w:id="0">
    <w:p w14:paraId="1699B60E" w14:textId="77777777" w:rsidR="00265EF0" w:rsidRDefault="00265EF0" w:rsidP="00BF732B">
      <w:pPr>
        <w:spacing w:after="0" w:line="240" w:lineRule="auto"/>
      </w:pPr>
      <w:r>
        <w:continuationSeparator/>
      </w:r>
    </w:p>
    <w:p w14:paraId="21E9FFB2" w14:textId="77777777" w:rsidR="00265EF0" w:rsidRDefault="00265E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0890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5C936" w14:textId="77777777" w:rsidR="00417EB8" w:rsidRDefault="00CF567F" w:rsidP="00D47A49">
        <w:pPr>
          <w:pStyle w:val="Footer"/>
        </w:pPr>
        <w:r>
          <w:fldChar w:fldCharType="begin"/>
        </w:r>
        <w:r w:rsidR="0081008B">
          <w:instrText xml:space="preserve"> PAGE   \* MERGEFORMAT </w:instrText>
        </w:r>
        <w:r>
          <w:fldChar w:fldCharType="separate"/>
        </w:r>
        <w:r w:rsidR="00EA76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1A545" w14:textId="77777777" w:rsidR="00265EF0" w:rsidRDefault="00265EF0" w:rsidP="00BF732B">
      <w:pPr>
        <w:spacing w:after="0" w:line="240" w:lineRule="auto"/>
      </w:pPr>
      <w:r>
        <w:separator/>
      </w:r>
    </w:p>
  </w:footnote>
  <w:footnote w:type="continuationSeparator" w:id="0">
    <w:p w14:paraId="52DB50A0" w14:textId="77777777" w:rsidR="00265EF0" w:rsidRDefault="00265EF0" w:rsidP="00BF732B">
      <w:pPr>
        <w:spacing w:after="0" w:line="240" w:lineRule="auto"/>
      </w:pPr>
      <w:r>
        <w:continuationSeparator/>
      </w:r>
    </w:p>
    <w:p w14:paraId="42B0E610" w14:textId="77777777" w:rsidR="00265EF0" w:rsidRDefault="00265EF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B272E" w14:textId="77777777" w:rsidR="00FC0D34" w:rsidRDefault="005E6EC6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12286C6D" wp14:editId="33D45EC6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1774190" cy="1774190"/>
              <wp:effectExtent l="19050" t="19050" r="16510" b="16510"/>
              <wp:wrapNone/>
              <wp:docPr id="9" name="Oval 9" descr="Circle shap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74190" cy="1774190"/>
                      </a:xfrm>
                      <a:prstGeom prst="ellipse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oval w14:anchorId="6A6C9BB8" id="Oval 9" o:spid="_x0000_s1026" alt="Circle shape" style="position:absolute;margin-left:0;margin-top:0;width:139.7pt;height:139.7pt;z-index:251662336;visibility:visible;mso-wrap-style:square;mso-width-percent:0;mso-height-percent:0;mso-top-percent:45;mso-wrap-distance-left:9pt;mso-wrap-distance-top:0;mso-wrap-distance-right:9pt;mso-wrap-distance-bottom:0;mso-position-horizontal:left;mso-position-horizontal-relative:margin;mso-position-vertical-relative:page;mso-width-percent:0;mso-height-percent:0;mso-top-percent:4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" filled="f" strokecolor="#6ebd35 [3204]" strokeweight="3pt">
              <v:stroke joinstyle="miter"/>
              <v:path arrowok="t"/>
              <w10:wrap anchorx="margin" anchory="page"/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4685E"/>
    <w:multiLevelType w:val="hybridMultilevel"/>
    <w:tmpl w:val="5C82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041BFE"/>
    <w:multiLevelType w:val="hybridMultilevel"/>
    <w:tmpl w:val="42C0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8631BF"/>
    <w:multiLevelType w:val="hybridMultilevel"/>
    <w:tmpl w:val="504A8D4E"/>
    <w:lvl w:ilvl="0" w:tplc="3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107E5E98"/>
    <w:multiLevelType w:val="hybridMultilevel"/>
    <w:tmpl w:val="502CFB2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775217"/>
    <w:multiLevelType w:val="hybridMultilevel"/>
    <w:tmpl w:val="E90881E6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5">
    <w:nsid w:val="22DF0263"/>
    <w:multiLevelType w:val="hybridMultilevel"/>
    <w:tmpl w:val="0654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E648A7"/>
    <w:multiLevelType w:val="multilevel"/>
    <w:tmpl w:val="EA2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5A7A11"/>
    <w:multiLevelType w:val="hybridMultilevel"/>
    <w:tmpl w:val="4542812E"/>
    <w:lvl w:ilvl="0" w:tplc="C6461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AA0E14"/>
    <w:multiLevelType w:val="hybridMultilevel"/>
    <w:tmpl w:val="8208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0D5562"/>
    <w:multiLevelType w:val="hybridMultilevel"/>
    <w:tmpl w:val="7F5A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E44093"/>
    <w:multiLevelType w:val="hybridMultilevel"/>
    <w:tmpl w:val="2956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93030A"/>
    <w:multiLevelType w:val="hybridMultilevel"/>
    <w:tmpl w:val="8886EB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9114D"/>
    <w:multiLevelType w:val="hybridMultilevel"/>
    <w:tmpl w:val="DE922000"/>
    <w:lvl w:ilvl="0" w:tplc="34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3">
    <w:nsid w:val="4658524D"/>
    <w:multiLevelType w:val="hybridMultilevel"/>
    <w:tmpl w:val="2F46F7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77233"/>
    <w:multiLevelType w:val="hybridMultilevel"/>
    <w:tmpl w:val="B08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4F2A81"/>
    <w:multiLevelType w:val="hybridMultilevel"/>
    <w:tmpl w:val="D73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E54F2A"/>
    <w:multiLevelType w:val="hybridMultilevel"/>
    <w:tmpl w:val="B4F8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51FA4"/>
    <w:multiLevelType w:val="hybridMultilevel"/>
    <w:tmpl w:val="7164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B008B"/>
    <w:multiLevelType w:val="hybridMultilevel"/>
    <w:tmpl w:val="FE2ED4EA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1"/>
  </w:num>
  <w:num w:numId="13">
    <w:abstractNumId w:val="18"/>
  </w:num>
  <w:num w:numId="14">
    <w:abstractNumId w:val="27"/>
  </w:num>
  <w:num w:numId="15">
    <w:abstractNumId w:val="25"/>
  </w:num>
  <w:num w:numId="16">
    <w:abstractNumId w:val="19"/>
  </w:num>
  <w:num w:numId="17">
    <w:abstractNumId w:val="24"/>
  </w:num>
  <w:num w:numId="18">
    <w:abstractNumId w:val="15"/>
  </w:num>
  <w:num w:numId="19">
    <w:abstractNumId w:val="14"/>
  </w:num>
  <w:num w:numId="20">
    <w:abstractNumId w:val="17"/>
  </w:num>
  <w:num w:numId="21">
    <w:abstractNumId w:val="28"/>
  </w:num>
  <w:num w:numId="22">
    <w:abstractNumId w:val="11"/>
  </w:num>
  <w:num w:numId="23">
    <w:abstractNumId w:val="26"/>
  </w:num>
  <w:num w:numId="24">
    <w:abstractNumId w:val="10"/>
  </w:num>
  <w:num w:numId="25">
    <w:abstractNumId w:val="12"/>
  </w:num>
  <w:num w:numId="26">
    <w:abstractNumId w:val="22"/>
  </w:num>
  <w:num w:numId="27">
    <w:abstractNumId w:val="23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79"/>
    <w:rsid w:val="00010191"/>
    <w:rsid w:val="00016DED"/>
    <w:rsid w:val="00022664"/>
    <w:rsid w:val="0003442A"/>
    <w:rsid w:val="00034956"/>
    <w:rsid w:val="00054891"/>
    <w:rsid w:val="00060192"/>
    <w:rsid w:val="000648C6"/>
    <w:rsid w:val="00076BDE"/>
    <w:rsid w:val="00085D95"/>
    <w:rsid w:val="000A529B"/>
    <w:rsid w:val="000C0147"/>
    <w:rsid w:val="000C221C"/>
    <w:rsid w:val="000D28FD"/>
    <w:rsid w:val="000E1B7C"/>
    <w:rsid w:val="000F162E"/>
    <w:rsid w:val="000F2A95"/>
    <w:rsid w:val="000F6C0A"/>
    <w:rsid w:val="000F6F9B"/>
    <w:rsid w:val="0010384E"/>
    <w:rsid w:val="00107151"/>
    <w:rsid w:val="001078A7"/>
    <w:rsid w:val="00107AAD"/>
    <w:rsid w:val="00124D7D"/>
    <w:rsid w:val="001327F0"/>
    <w:rsid w:val="001443A4"/>
    <w:rsid w:val="001478E2"/>
    <w:rsid w:val="00152BAA"/>
    <w:rsid w:val="00152C8E"/>
    <w:rsid w:val="00156569"/>
    <w:rsid w:val="001618D9"/>
    <w:rsid w:val="00165862"/>
    <w:rsid w:val="00170029"/>
    <w:rsid w:val="00182E48"/>
    <w:rsid w:val="00191A7F"/>
    <w:rsid w:val="00195590"/>
    <w:rsid w:val="001976C6"/>
    <w:rsid w:val="001A7158"/>
    <w:rsid w:val="001D19B7"/>
    <w:rsid w:val="001D64D6"/>
    <w:rsid w:val="001E2082"/>
    <w:rsid w:val="001E4187"/>
    <w:rsid w:val="001F117E"/>
    <w:rsid w:val="00206862"/>
    <w:rsid w:val="002176C4"/>
    <w:rsid w:val="00222F18"/>
    <w:rsid w:val="002265BF"/>
    <w:rsid w:val="0023219E"/>
    <w:rsid w:val="0023756A"/>
    <w:rsid w:val="002440D6"/>
    <w:rsid w:val="00247213"/>
    <w:rsid w:val="00265EF0"/>
    <w:rsid w:val="00266172"/>
    <w:rsid w:val="002673A8"/>
    <w:rsid w:val="00276B3B"/>
    <w:rsid w:val="00280013"/>
    <w:rsid w:val="00290CA3"/>
    <w:rsid w:val="002B6555"/>
    <w:rsid w:val="002C39F8"/>
    <w:rsid w:val="002D18C4"/>
    <w:rsid w:val="002D774D"/>
    <w:rsid w:val="002E16D6"/>
    <w:rsid w:val="002F1A33"/>
    <w:rsid w:val="00311DE7"/>
    <w:rsid w:val="00324786"/>
    <w:rsid w:val="00343808"/>
    <w:rsid w:val="00351D53"/>
    <w:rsid w:val="00351EA7"/>
    <w:rsid w:val="003622B7"/>
    <w:rsid w:val="003749AC"/>
    <w:rsid w:val="003753C0"/>
    <w:rsid w:val="003814B4"/>
    <w:rsid w:val="00385385"/>
    <w:rsid w:val="00387BC9"/>
    <w:rsid w:val="003A4596"/>
    <w:rsid w:val="003B14FB"/>
    <w:rsid w:val="003C3502"/>
    <w:rsid w:val="003D2460"/>
    <w:rsid w:val="003D3970"/>
    <w:rsid w:val="003D5CCE"/>
    <w:rsid w:val="003F3637"/>
    <w:rsid w:val="003F4B20"/>
    <w:rsid w:val="003F7B6E"/>
    <w:rsid w:val="00413A83"/>
    <w:rsid w:val="00417EB8"/>
    <w:rsid w:val="004220D3"/>
    <w:rsid w:val="00425E03"/>
    <w:rsid w:val="00436633"/>
    <w:rsid w:val="00457A79"/>
    <w:rsid w:val="00460BF3"/>
    <w:rsid w:val="00477DC9"/>
    <w:rsid w:val="004974B1"/>
    <w:rsid w:val="004C4CDF"/>
    <w:rsid w:val="004D5B37"/>
    <w:rsid w:val="00510B45"/>
    <w:rsid w:val="00525E6A"/>
    <w:rsid w:val="00537C89"/>
    <w:rsid w:val="00543E3E"/>
    <w:rsid w:val="00551A2E"/>
    <w:rsid w:val="005616EC"/>
    <w:rsid w:val="00566817"/>
    <w:rsid w:val="0057539D"/>
    <w:rsid w:val="00583270"/>
    <w:rsid w:val="00583CB1"/>
    <w:rsid w:val="005904B9"/>
    <w:rsid w:val="005A5621"/>
    <w:rsid w:val="005C7292"/>
    <w:rsid w:val="005C72F2"/>
    <w:rsid w:val="005D3A15"/>
    <w:rsid w:val="005E52E9"/>
    <w:rsid w:val="005E6EC6"/>
    <w:rsid w:val="006036F0"/>
    <w:rsid w:val="00605CD4"/>
    <w:rsid w:val="00615769"/>
    <w:rsid w:val="006264BD"/>
    <w:rsid w:val="00633384"/>
    <w:rsid w:val="0063523F"/>
    <w:rsid w:val="006405E4"/>
    <w:rsid w:val="00640AA4"/>
    <w:rsid w:val="00653D36"/>
    <w:rsid w:val="00656B01"/>
    <w:rsid w:val="00657DB2"/>
    <w:rsid w:val="00665C9B"/>
    <w:rsid w:val="006711BE"/>
    <w:rsid w:val="00673C33"/>
    <w:rsid w:val="006922BA"/>
    <w:rsid w:val="006B385D"/>
    <w:rsid w:val="006C3D17"/>
    <w:rsid w:val="006E116A"/>
    <w:rsid w:val="006F1820"/>
    <w:rsid w:val="007062A1"/>
    <w:rsid w:val="00735EE5"/>
    <w:rsid w:val="00750075"/>
    <w:rsid w:val="007513C8"/>
    <w:rsid w:val="00757158"/>
    <w:rsid w:val="00760AB5"/>
    <w:rsid w:val="00763F81"/>
    <w:rsid w:val="00765DFD"/>
    <w:rsid w:val="00772D32"/>
    <w:rsid w:val="007773FE"/>
    <w:rsid w:val="00777AC3"/>
    <w:rsid w:val="00783BDD"/>
    <w:rsid w:val="00786D9A"/>
    <w:rsid w:val="007B2379"/>
    <w:rsid w:val="007C1CE3"/>
    <w:rsid w:val="007C432F"/>
    <w:rsid w:val="00800C5E"/>
    <w:rsid w:val="0081008B"/>
    <w:rsid w:val="00813B65"/>
    <w:rsid w:val="00824798"/>
    <w:rsid w:val="00826BF4"/>
    <w:rsid w:val="00832599"/>
    <w:rsid w:val="00857536"/>
    <w:rsid w:val="00863399"/>
    <w:rsid w:val="00871BE4"/>
    <w:rsid w:val="008737C2"/>
    <w:rsid w:val="008746F7"/>
    <w:rsid w:val="00883430"/>
    <w:rsid w:val="00897148"/>
    <w:rsid w:val="008A1AC5"/>
    <w:rsid w:val="008A29E4"/>
    <w:rsid w:val="008C3DA3"/>
    <w:rsid w:val="008C6073"/>
    <w:rsid w:val="008E3CC5"/>
    <w:rsid w:val="008E445B"/>
    <w:rsid w:val="008E7612"/>
    <w:rsid w:val="008F03B6"/>
    <w:rsid w:val="008F3F03"/>
    <w:rsid w:val="0091427F"/>
    <w:rsid w:val="00915CC5"/>
    <w:rsid w:val="00931A88"/>
    <w:rsid w:val="0093401C"/>
    <w:rsid w:val="009420D4"/>
    <w:rsid w:val="00944A61"/>
    <w:rsid w:val="00945174"/>
    <w:rsid w:val="009527EB"/>
    <w:rsid w:val="0095533D"/>
    <w:rsid w:val="009571C2"/>
    <w:rsid w:val="00995C55"/>
    <w:rsid w:val="009B799B"/>
    <w:rsid w:val="009F1CD5"/>
    <w:rsid w:val="009F7452"/>
    <w:rsid w:val="00A04443"/>
    <w:rsid w:val="00A257F5"/>
    <w:rsid w:val="00A26C80"/>
    <w:rsid w:val="00A4738B"/>
    <w:rsid w:val="00A50F8A"/>
    <w:rsid w:val="00A516EC"/>
    <w:rsid w:val="00A51FB3"/>
    <w:rsid w:val="00A5458A"/>
    <w:rsid w:val="00A61206"/>
    <w:rsid w:val="00A6651F"/>
    <w:rsid w:val="00A75056"/>
    <w:rsid w:val="00A84FAF"/>
    <w:rsid w:val="00A9198A"/>
    <w:rsid w:val="00A91B34"/>
    <w:rsid w:val="00A96138"/>
    <w:rsid w:val="00AA2E65"/>
    <w:rsid w:val="00AB0D64"/>
    <w:rsid w:val="00AD4B82"/>
    <w:rsid w:val="00AD66DA"/>
    <w:rsid w:val="00AE02CC"/>
    <w:rsid w:val="00AE6019"/>
    <w:rsid w:val="00AF1827"/>
    <w:rsid w:val="00B04848"/>
    <w:rsid w:val="00B072ED"/>
    <w:rsid w:val="00B104D8"/>
    <w:rsid w:val="00B1593B"/>
    <w:rsid w:val="00B16701"/>
    <w:rsid w:val="00B23459"/>
    <w:rsid w:val="00B334FA"/>
    <w:rsid w:val="00B37D13"/>
    <w:rsid w:val="00B4561C"/>
    <w:rsid w:val="00B5182D"/>
    <w:rsid w:val="00B55546"/>
    <w:rsid w:val="00B57BD4"/>
    <w:rsid w:val="00B81308"/>
    <w:rsid w:val="00B8324F"/>
    <w:rsid w:val="00B85F34"/>
    <w:rsid w:val="00B8666A"/>
    <w:rsid w:val="00B87FEF"/>
    <w:rsid w:val="00B96575"/>
    <w:rsid w:val="00BA4E57"/>
    <w:rsid w:val="00BB7387"/>
    <w:rsid w:val="00BC017A"/>
    <w:rsid w:val="00BD0E6E"/>
    <w:rsid w:val="00BD6444"/>
    <w:rsid w:val="00BD6FB2"/>
    <w:rsid w:val="00BE3BEC"/>
    <w:rsid w:val="00BF732B"/>
    <w:rsid w:val="00C0551F"/>
    <w:rsid w:val="00C205D1"/>
    <w:rsid w:val="00C4089D"/>
    <w:rsid w:val="00C61D72"/>
    <w:rsid w:val="00C646D5"/>
    <w:rsid w:val="00C8320D"/>
    <w:rsid w:val="00C84D60"/>
    <w:rsid w:val="00C93F61"/>
    <w:rsid w:val="00C97079"/>
    <w:rsid w:val="00CA1F42"/>
    <w:rsid w:val="00CC56DF"/>
    <w:rsid w:val="00CC5EA5"/>
    <w:rsid w:val="00CD3DCF"/>
    <w:rsid w:val="00CD59B0"/>
    <w:rsid w:val="00CF567F"/>
    <w:rsid w:val="00D01D2D"/>
    <w:rsid w:val="00D05DAF"/>
    <w:rsid w:val="00D22385"/>
    <w:rsid w:val="00D2494D"/>
    <w:rsid w:val="00D34580"/>
    <w:rsid w:val="00D41E7D"/>
    <w:rsid w:val="00D4214E"/>
    <w:rsid w:val="00D47A49"/>
    <w:rsid w:val="00D5244B"/>
    <w:rsid w:val="00D6556E"/>
    <w:rsid w:val="00D738ED"/>
    <w:rsid w:val="00D75932"/>
    <w:rsid w:val="00D76FC7"/>
    <w:rsid w:val="00D811F5"/>
    <w:rsid w:val="00D82BAA"/>
    <w:rsid w:val="00D8546E"/>
    <w:rsid w:val="00D91A27"/>
    <w:rsid w:val="00DA7E62"/>
    <w:rsid w:val="00DC4B3C"/>
    <w:rsid w:val="00DE091C"/>
    <w:rsid w:val="00DE20CA"/>
    <w:rsid w:val="00DF12E7"/>
    <w:rsid w:val="00E14E7A"/>
    <w:rsid w:val="00E16860"/>
    <w:rsid w:val="00E2218E"/>
    <w:rsid w:val="00E3199F"/>
    <w:rsid w:val="00E33777"/>
    <w:rsid w:val="00E40B3F"/>
    <w:rsid w:val="00E4566E"/>
    <w:rsid w:val="00E45FC2"/>
    <w:rsid w:val="00E504AB"/>
    <w:rsid w:val="00E56467"/>
    <w:rsid w:val="00E6369F"/>
    <w:rsid w:val="00E651A8"/>
    <w:rsid w:val="00E6532C"/>
    <w:rsid w:val="00E6638D"/>
    <w:rsid w:val="00E80367"/>
    <w:rsid w:val="00E8237F"/>
    <w:rsid w:val="00EA76AD"/>
    <w:rsid w:val="00EA7C71"/>
    <w:rsid w:val="00EB6E89"/>
    <w:rsid w:val="00EC13E5"/>
    <w:rsid w:val="00EF0693"/>
    <w:rsid w:val="00EF0C1A"/>
    <w:rsid w:val="00EF24C9"/>
    <w:rsid w:val="00F029B9"/>
    <w:rsid w:val="00F34B3F"/>
    <w:rsid w:val="00F36F49"/>
    <w:rsid w:val="00F469F6"/>
    <w:rsid w:val="00F54A19"/>
    <w:rsid w:val="00F65F65"/>
    <w:rsid w:val="00F67985"/>
    <w:rsid w:val="00F75294"/>
    <w:rsid w:val="00F84A80"/>
    <w:rsid w:val="00F86779"/>
    <w:rsid w:val="00F96282"/>
    <w:rsid w:val="00F97673"/>
    <w:rsid w:val="00FA0C18"/>
    <w:rsid w:val="00FA4EC7"/>
    <w:rsid w:val="00FA7F39"/>
    <w:rsid w:val="00FB0845"/>
    <w:rsid w:val="00FB451E"/>
    <w:rsid w:val="00FC0D34"/>
    <w:rsid w:val="00FC5D5D"/>
    <w:rsid w:val="00FD62DF"/>
    <w:rsid w:val="00FD6F2D"/>
    <w:rsid w:val="00FE35FC"/>
    <w:rsid w:val="00FF3808"/>
    <w:rsid w:val="00FF4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02B0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4BD"/>
  </w:style>
  <w:style w:type="paragraph" w:styleId="Heading1">
    <w:name w:val="heading 1"/>
    <w:basedOn w:val="Normal"/>
    <w:link w:val="Heading1Ch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itle">
    <w:name w:val="Title"/>
    <w:basedOn w:val="Normal"/>
    <w:link w:val="TitleCh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1D19B7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0845"/>
    <w:rPr>
      <w:i/>
      <w:iCs/>
      <w:color w:val="0D0D0D" w:themeColor="text1" w:themeTint="F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B0845"/>
    <w:rPr>
      <w:b/>
      <w:i/>
      <w:iCs/>
      <w:color w:val="0D0D0D" w:themeColor="text1" w:themeTint="F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Captio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0C1A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19B7"/>
  </w:style>
  <w:style w:type="paragraph" w:styleId="Footer">
    <w:name w:val="footer"/>
    <w:basedOn w:val="Normal"/>
    <w:link w:val="FooterCh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FooterChar">
    <w:name w:val="Footer Char"/>
    <w:basedOn w:val="DefaultParagraphFont"/>
    <w:link w:val="Footer"/>
    <w:uiPriority w:val="99"/>
    <w:rsid w:val="00F96282"/>
  </w:style>
  <w:style w:type="paragraph" w:styleId="TOCHeading">
    <w:name w:val="TOC Heading"/>
    <w:basedOn w:val="Heading1"/>
    <w:uiPriority w:val="39"/>
    <w:semiHidden/>
    <w:unhideWhenUsed/>
    <w:qFormat/>
    <w:rsid w:val="003C3502"/>
    <w:pPr>
      <w:outlineLvl w:val="9"/>
    </w:pPr>
  </w:style>
  <w:style w:type="paragraph" w:styleId="NoSpacing">
    <w:name w:val="No Spacing"/>
    <w:uiPriority w:val="98"/>
    <w:qFormat/>
    <w:rsid w:val="00E2218E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E2218E"/>
    <w:pPr>
      <w:ind w:left="720"/>
      <w:contextualSpacing/>
    </w:pPr>
  </w:style>
  <w:style w:type="table" w:styleId="TableGrid">
    <w:name w:val="Table Grid"/>
    <w:basedOn w:val="TableNormal"/>
    <w:uiPriority w:val="39"/>
    <w:rsid w:val="00477DC9"/>
    <w:pPr>
      <w:spacing w:after="0" w:line="240" w:lineRule="auto"/>
    </w:pPr>
    <w:tblPr/>
  </w:style>
  <w:style w:type="table" w:customStyle="1" w:styleId="TableGridLight1">
    <w:name w:val="Table Grid Light1"/>
    <w:basedOn w:val="TableNormal"/>
    <w:uiPriority w:val="40"/>
    <w:rsid w:val="00656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CC5EA5"/>
    <w:rPr>
      <w:color w:val="BBD345" w:themeColor="hyperlink"/>
      <w:u w:val="single"/>
    </w:rPr>
  </w:style>
  <w:style w:type="paragraph" w:customStyle="1" w:styleId="Default">
    <w:name w:val="Default"/>
    <w:rsid w:val="00CD59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4BD"/>
  </w:style>
  <w:style w:type="paragraph" w:styleId="Heading1">
    <w:name w:val="heading 1"/>
    <w:basedOn w:val="Normal"/>
    <w:link w:val="Heading1Ch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itle">
    <w:name w:val="Title"/>
    <w:basedOn w:val="Normal"/>
    <w:link w:val="TitleCh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1D19B7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0845"/>
    <w:rPr>
      <w:i/>
      <w:iCs/>
      <w:color w:val="0D0D0D" w:themeColor="text1" w:themeTint="F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B0845"/>
    <w:rPr>
      <w:b/>
      <w:i/>
      <w:iCs/>
      <w:color w:val="0D0D0D" w:themeColor="text1" w:themeTint="F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Captio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0C1A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19B7"/>
  </w:style>
  <w:style w:type="paragraph" w:styleId="Footer">
    <w:name w:val="footer"/>
    <w:basedOn w:val="Normal"/>
    <w:link w:val="FooterCh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FooterChar">
    <w:name w:val="Footer Char"/>
    <w:basedOn w:val="DefaultParagraphFont"/>
    <w:link w:val="Footer"/>
    <w:uiPriority w:val="99"/>
    <w:rsid w:val="00F96282"/>
  </w:style>
  <w:style w:type="paragraph" w:styleId="TOCHeading">
    <w:name w:val="TOC Heading"/>
    <w:basedOn w:val="Heading1"/>
    <w:uiPriority w:val="39"/>
    <w:semiHidden/>
    <w:unhideWhenUsed/>
    <w:qFormat/>
    <w:rsid w:val="003C3502"/>
    <w:pPr>
      <w:outlineLvl w:val="9"/>
    </w:pPr>
  </w:style>
  <w:style w:type="paragraph" w:styleId="NoSpacing">
    <w:name w:val="No Spacing"/>
    <w:uiPriority w:val="98"/>
    <w:qFormat/>
    <w:rsid w:val="00E2218E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E2218E"/>
    <w:pPr>
      <w:ind w:left="720"/>
      <w:contextualSpacing/>
    </w:pPr>
  </w:style>
  <w:style w:type="table" w:styleId="TableGrid">
    <w:name w:val="Table Grid"/>
    <w:basedOn w:val="TableNormal"/>
    <w:uiPriority w:val="39"/>
    <w:rsid w:val="00477DC9"/>
    <w:pPr>
      <w:spacing w:after="0" w:line="240" w:lineRule="auto"/>
    </w:pPr>
    <w:tblPr/>
  </w:style>
  <w:style w:type="table" w:customStyle="1" w:styleId="TableGridLight1">
    <w:name w:val="Table Grid Light1"/>
    <w:basedOn w:val="TableNormal"/>
    <w:uiPriority w:val="40"/>
    <w:rsid w:val="00656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CC5EA5"/>
    <w:rPr>
      <w:color w:val="BBD345" w:themeColor="hyperlink"/>
      <w:u w:val="single"/>
    </w:rPr>
  </w:style>
  <w:style w:type="paragraph" w:customStyle="1" w:styleId="Default">
    <w:name w:val="Default"/>
    <w:rsid w:val="00CD59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%20garcia\AppData\Roaming\Microsoft\Templates\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493395983C4C69AE35F4CB38558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3C12D-6451-4C3C-9E93-D80A25A113BA}"/>
      </w:docPartPr>
      <w:docPartBody>
        <w:p w:rsidR="00513B5E" w:rsidRDefault="00CB4B64">
          <w:pPr>
            <w:pStyle w:val="C1493395983C4C69AE35F4CB38558906"/>
          </w:pPr>
          <w:r w:rsidRPr="00CA1F4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7ECF"/>
    <w:rsid w:val="000273A9"/>
    <w:rsid w:val="00096158"/>
    <w:rsid w:val="00176551"/>
    <w:rsid w:val="0028280B"/>
    <w:rsid w:val="004E0F4B"/>
    <w:rsid w:val="00513B5E"/>
    <w:rsid w:val="005A404B"/>
    <w:rsid w:val="006157AA"/>
    <w:rsid w:val="007B3EBB"/>
    <w:rsid w:val="0081301A"/>
    <w:rsid w:val="00B03764"/>
    <w:rsid w:val="00B1161E"/>
    <w:rsid w:val="00B27611"/>
    <w:rsid w:val="00B77ECF"/>
    <w:rsid w:val="00BD6251"/>
    <w:rsid w:val="00C378FC"/>
    <w:rsid w:val="00C6151C"/>
    <w:rsid w:val="00CB4B64"/>
    <w:rsid w:val="00D93138"/>
    <w:rsid w:val="00DF7ED7"/>
    <w:rsid w:val="00E16A3D"/>
    <w:rsid w:val="00FD3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93395983C4C69AE35F4CB38558906">
    <w:name w:val="C1493395983C4C69AE35F4CB38558906"/>
    <w:rsid w:val="00E16A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F6718-E6D4-444C-8EC0-0BE353AE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(Modern design)</Template>
  <TotalTime>13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E.garcia</dc:creator>
  <cp:keywords/>
  <dc:description/>
  <cp:lastModifiedBy>Longbig</cp:lastModifiedBy>
  <cp:revision>4</cp:revision>
  <cp:lastPrinted>2019-09-04T07:00:00Z</cp:lastPrinted>
  <dcterms:created xsi:type="dcterms:W3CDTF">2021-10-26T05:15:00Z</dcterms:created>
  <dcterms:modified xsi:type="dcterms:W3CDTF">2022-05-10T22:03:00Z</dcterms:modified>
</cp:coreProperties>
</file>